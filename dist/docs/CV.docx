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ge">
                  <wp:posOffset>7291705</wp:posOffset>
                </wp:positionV>
                <wp:extent cx="1681480" cy="1760220"/>
                <wp:effectExtent l="0" t="0" r="0" b="0"/>
                <wp:wrapNone/>
                <wp:docPr id="6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48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  <w:t>PHP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  <w:t>PYTHON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  <w:t>MYSQL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  <w:t>HTML/CSS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59.95pt;margin-top:574.15pt;height:138.6pt;width:132.4pt;mso-position-vertical-relative:page;z-index:251702272;mso-width-relative:page;mso-height-relative:page;" filled="f" stroked="f" coordsize="21600,21600" o:gfxdata="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zd4/X2gAA&#10;AA4BAAAPAAAAAAAAAAEAIAAAACIAAABkcnMvZG93bnJldi54bWxQSwECFAAUAAAACACHTuJAdoE3&#10;jqoBAABq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jc w:val="left"/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  <w:t>PHP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  <w:t>PYTHON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  <w:t>MYSQL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  <w:t>HTML/CSS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1770380</wp:posOffset>
                </wp:positionV>
                <wp:extent cx="2233295" cy="11145520"/>
                <wp:effectExtent l="38735" t="18415" r="52070" b="75565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295" cy="11145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lIns="162000" tIns="4572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2pt;margin-top:139.4pt;height:877.6pt;width:175.85pt;mso-position-vertical-relative:page;z-index:-251656192;mso-width-relative:page;mso-height-relative:page;" fillcolor="#A3C4FF [3216]" filled="t" stroked="t" coordsize="21600,21600" o:gfxdata="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PPtg43dAAAADQEA&#10;AA8AAAAAAAAAAQAgAAAAIgAAAGRycy9kb3ducmV2LnhtbFBLAQIUABQAAAAIAIdO4kBzhcI8wAIA&#10;AFAGAAAOAAAAAAAAAAEAIAAAACwBAABkcnMvZTJvRG9jLnhtbFBLBQYAAAAABgAGAFkBAABeBgAA&#10;AAA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6715125</wp:posOffset>
                </wp:positionV>
                <wp:extent cx="2540" cy="139065"/>
                <wp:effectExtent l="13970" t="0" r="21590" b="13335"/>
                <wp:wrapNone/>
                <wp:docPr id="64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3906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-0.55pt;margin-top:528.75pt;height:10.95pt;width:0.2pt;z-index:251697152;mso-width-relative:page;mso-height-relative:page;" filled="f" stroked="t" coordsize="21600,21600" o:gfxdata="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OV/uY2AAAAAoB&#10;AAAPAAAAAAAAAAEAIAAAACIAAABkcnMvZG93bnJldi54bWxQSwECFAAUAAAACACHTuJAwBrP/uIB&#10;AADlAwAADgAAAAAAAAABACAAAAAnAQAAZHJzL2Uyb0RvYy54bWxQSwUGAAAAAAYABgBZAQAAewUA&#10;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6718300</wp:posOffset>
                </wp:positionV>
                <wp:extent cx="1426210" cy="139700"/>
                <wp:effectExtent l="0" t="0" r="2540" b="12700"/>
                <wp:wrapNone/>
                <wp:docPr id="4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1397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-56.25pt;margin-top:529pt;height:11pt;width:112.3pt;z-index:251689984;mso-width-relative:page;mso-height-relative:page;" fillcolor="#000000" filled="t" stroked="f" coordsize="21600,21600" o:gfxdata="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I6Vb7YAAAADgEAAA8AAAAAAAAAAQAgAAAAIgAAAGRycy9kb3ducmV2LnhtbFBL&#10;AQIUABQAAAAIAIdO4kDcO4fRvQEAAIIDAAAOAAAAAAAAAAEAIAAAACcBAABkcnMvZTJvRG9jLnht&#10;bFBLBQYAAAAABgAGAFkBAABW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6781165</wp:posOffset>
                </wp:positionV>
                <wp:extent cx="1310005" cy="635"/>
                <wp:effectExtent l="0" t="0" r="0" b="0"/>
                <wp:wrapNone/>
                <wp:docPr id="46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-51.95pt;margin-top:533.95pt;height:0.05pt;width:103.15pt;z-index:251691008;mso-width-relative:page;mso-height-relative:page;" filled="f" stroked="t" coordsize="21600,21600" o:gfxdata="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RKhXTXAAAA&#10;DgEAAA8AAAAAAAAAAQAgAAAAIgAAAGRycy9kb3ducmV2LnhtbFBLAQIUABQAAAAIAIdO4kCRQcyv&#10;5QEAAOUDAAAOAAAAAAAAAAEAIAAAACYBAABkcnMvZTJvRG9jLnhtbFBLBQYAAAAABgAGAFkBAAB9&#10;BQAA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7983855</wp:posOffset>
                </wp:positionV>
                <wp:extent cx="1310005" cy="635"/>
                <wp:effectExtent l="0" t="0" r="0" b="0"/>
                <wp:wrapNone/>
                <wp:docPr id="59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-52.05pt;margin-top:628.65pt;height:0.05pt;width:103.15pt;z-index:251700224;mso-width-relative:page;mso-height-relative:page;" filled="f" stroked="t" coordsize="21600,21600" o:gfxdata="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vnSpf1gAAAA4B&#10;AAAPAAAAAAAAAAEAIAAAACIAAABkcnMvZG93bnJldi54bWxQSwECFAAUAAAACACHTuJAe8dS0OQB&#10;AADlAwAADgAAAAAAAAABACAAAAAlAQAAZHJzL2Uyb0RvYy54bWxQSwUGAAAAAAYABgBZAQAAewUA&#10;AAAA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7918450</wp:posOffset>
                </wp:positionV>
                <wp:extent cx="1270" cy="135255"/>
                <wp:effectExtent l="13970" t="0" r="22860" b="17145"/>
                <wp:wrapNone/>
                <wp:docPr id="57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3525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-7.95pt;margin-top:623.5pt;height:10.65pt;width:0.1pt;z-index:251701248;mso-width-relative:page;mso-height-relative:page;" filled="f" stroked="t" coordsize="21600,21600" o:gfxdata="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LC8xraAAAA&#10;DQEAAA8AAAAAAAAAAQAgAAAAIgAAAGRycy9kb3ducmV2LnhtbFBLAQIUABQAAAAIAIdO4kAZXIt7&#10;4gEAAOUDAAAOAAAAAAAAAAEAIAAAACkBAABkcnMvZTJvRG9jLnhtbFBLBQYAAAAABgAGAFkBAAB9&#10;BQAAAAA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7917815</wp:posOffset>
                </wp:positionV>
                <wp:extent cx="1403985" cy="129540"/>
                <wp:effectExtent l="0" t="0" r="5715" b="3810"/>
                <wp:wrapNone/>
                <wp:docPr id="5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-56.1pt;margin-top:623.45pt;height:10.2pt;width:110.55pt;z-index:251699200;mso-width-relative:page;mso-height-relative:page;" fillcolor="#000000" filled="t" stroked="f" coordsize="21600,21600" o:gfxdata="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nYuqtkAAAAOAQAADwAAAAAAAAABACAAAAAiAAAAZHJzL2Rvd25yZXYueG1s&#10;UEsBAhQAFAAAAAgAh07iQH4L+Iy+AQAAggMAAA4AAAAAAAAAAQAgAAAAKAEAAGRycy9lMm9Eb2Mu&#10;eG1sUEsFBgAAAAAGAAYAWQEAAFg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7120255</wp:posOffset>
                </wp:positionV>
                <wp:extent cx="4445" cy="133350"/>
                <wp:effectExtent l="13970" t="635" r="19685" b="18415"/>
                <wp:wrapNone/>
                <wp:docPr id="63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3335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0.1pt;margin-top:560.65pt;height:10.5pt;width:0.35pt;z-index:251696128;mso-width-relative:page;mso-height-relative:page;" filled="f" stroked="t" coordsize="21600,21600" o:gfxdata="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uorZNQAAAAHAQAA&#10;DwAAAAAAAAABACAAAAAiAAAAZHJzL2Rvd25yZXYueG1sUEsBAhQAFAAAAAgAh07iQKWlkfnkAQAA&#10;5QMAAA4AAAAAAAAAAQAgAAAAIwEAAGRycy9lMm9Eb2MueG1sUEsFBgAAAAAGAAYAWQEAAHkFAAAA&#10;AA==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7126605</wp:posOffset>
                </wp:positionV>
                <wp:extent cx="1403985" cy="128905"/>
                <wp:effectExtent l="0" t="0" r="5715" b="4445"/>
                <wp:wrapNone/>
                <wp:docPr id="4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289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-56pt;margin-top:561.15pt;height:10.15pt;width:110.55pt;z-index:251692032;mso-width-relative:page;mso-height-relative:page;" fillcolor="#000000" filled="t" stroked="f" coordsize="21600,21600" o:gfxdata="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yBKavZAAAADgEAAA8AAAAAAAAAAQAgAAAAIgAAAGRycy9kb3ducmV2LnhtbFBL&#10;AQIUABQAAAAIAIdO4kBF6AMavAEAAIIDAAAOAAAAAAAAAAEAIAAAACgBAABkcnMvZTJvRG9jLnht&#10;bFBLBQYAAAAABgAGAFkBAABW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7514590</wp:posOffset>
                </wp:positionV>
                <wp:extent cx="1270" cy="135255"/>
                <wp:effectExtent l="13970" t="0" r="22860" b="17145"/>
                <wp:wrapNone/>
                <wp:docPr id="53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3525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-7.85pt;margin-top:591.7pt;height:10.65pt;width:0.1pt;z-index:251695104;mso-width-relative:page;mso-height-relative:page;" filled="f" stroked="t" coordsize="21600,21600" o:gfxdata="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75tY2gAA&#10;AA0BAAAPAAAAAAAAAAEAIAAAACIAAABkcnMvZG93bnJldi54bWxQSwECFAAUAAAACACHTuJA5POO&#10;YeMBAADlAwAADgAAAAAAAAABACAAAAApAQAAZHJzL2Uyb0RvYy54bWxQSwUGAAAAAAYABgBZAQAA&#10;fgUAAAAA&#10;">
                <v:fill on="f" focussize="0,0"/>
                <v:stroke weight="2.2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7513955</wp:posOffset>
                </wp:positionV>
                <wp:extent cx="1403985" cy="129540"/>
                <wp:effectExtent l="0" t="0" r="5715" b="3810"/>
                <wp:wrapNone/>
                <wp:docPr id="34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295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-56pt;margin-top:591.65pt;height:10.2pt;width:110.55pt;z-index:251659264;mso-width-relative:page;mso-height-relative:page;" fillcolor="#000000" filled="t" stroked="f" coordsize="21600,21600" o:gfxdata="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A7L4PaAAAADgEAAA8AAAAAAAAAAQAgAAAAIgAAAGRycy9kb3ducmV2Lnht&#10;bFBLAQIUABQAAAAIAIdO4kBbH68rvgEAAIIDAAAOAAAAAAAAAAEAIAAAACkBAABkcnMvZTJvRG9j&#10;LnhtbFBLBQYAAAAABgAGAFkBAABZ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7579995</wp:posOffset>
                </wp:positionV>
                <wp:extent cx="1310005" cy="635"/>
                <wp:effectExtent l="0" t="0" r="0" b="0"/>
                <wp:wrapNone/>
                <wp:docPr id="52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-51.95pt;margin-top:596.85pt;height:0.05pt;width:103.15pt;z-index:251694080;mso-width-relative:page;mso-height-relative:page;" filled="f" stroked="t" coordsize="21600,21600" o:gfxdata="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xfWsdcAAAAO&#10;AQAADwAAAAAAAAABACAAAAAiAAAAZHJzL2Rvd25yZXYueG1sUEsBAhQAFAAAAAgAh07iQDDmvnTk&#10;AQAA5QMAAA4AAAAAAAAAAQAgAAAAJgEAAGRycy9lMm9Eb2MueG1sUEsFBgAAAAAGAAYAWQEAAHwF&#10;AAAAAA=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7193280</wp:posOffset>
                </wp:positionV>
                <wp:extent cx="1310005" cy="635"/>
                <wp:effectExtent l="0" t="0" r="0" b="0"/>
                <wp:wrapNone/>
                <wp:docPr id="49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05" cy="63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51.95pt;margin-top:566.4pt;height:0.05pt;width:103.15pt;z-index:251693056;mso-width-relative:page;mso-height-relative:page;" filled="f" stroked="t" coordsize="21600,21600" o:gfxdata="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ULXtLWAAAADgEA&#10;AA8AAAAAAAAAAQAgAAAAIgAAAGRycy9kb3ducmV2LnhtbFBLAQIUABQAAAAIAIdO4kBfBnQ24wEA&#10;AOUDAAAOAAAAAAAAAAEAIAAAACUBAABkcnMvZTJvRG9jLnhtbFBLBQYAAAAABgAGAFkBAAB6BQAA&#10;AAA=&#10;">
                <v:fill on="f" focussize="0,0"/>
                <v:stroke weight="1.5pt" color="#F2F2F2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ge">
                  <wp:posOffset>1095375</wp:posOffset>
                </wp:positionV>
                <wp:extent cx="2902585" cy="3454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5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  <w:lang w:val="en-US"/>
                              </w:rPr>
                              <w:t>Mencari Pekerjaan Web Programmer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4pt;margin-top:86.25pt;height:27.2pt;width:228.55pt;mso-position-vertical-relative:page;z-index:251670528;mso-width-relative:page;mso-height-relative:page;" filled="f" stroked="f" coordsize="21600,21600" o:gfxdata="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5VHMtcAAAALAQAADwAAAAAAAAABACAAAAAiAAAAZHJzL2Rvd25yZXYueG1sUEsBAhQAFAAAAAgA&#10;h07iQGEeseW0AQAAdwMAAA4AAAAAAAAAAQAgAAAAJg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  <w:lang w:val="en-US"/>
                        </w:rPr>
                        <w:t>Mencari Pekerjaan Web Programmer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6861810</wp:posOffset>
                </wp:positionV>
                <wp:extent cx="4309110" cy="1444625"/>
                <wp:effectExtent l="0" t="0" r="0" b="0"/>
                <wp:wrapNone/>
                <wp:docPr id="30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110" cy="144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Microsoft YaHei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lang w:val="en-US"/>
                              </w:rPr>
                              <w:t xml:space="preserve">Portfolio : </w:t>
                            </w:r>
                            <w:r>
                              <w:rPr>
                                <w:rFonts w:hint="default" w:ascii="Arial" w:hAnsi="Arial" w:eastAsia="Microsoft YaHei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Microsoft YaHei"/>
                                <w:lang w:val="en-US"/>
                              </w:rPr>
                              <w:instrText xml:space="preserve"> HYPERLINK "https://ii-koo.github.io/" </w:instrText>
                            </w:r>
                            <w:r>
                              <w:rPr>
                                <w:rFonts w:hint="default" w:ascii="Arial" w:hAnsi="Arial" w:eastAsia="Microsoft YaHei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Arial" w:hAnsi="Arial" w:eastAsia="Microsoft YaHei"/>
                                <w:lang w:val="en-US"/>
                              </w:rPr>
                              <w:t>https://ii-koo.github.io/</w:t>
                            </w:r>
                            <w:r>
                              <w:rPr>
                                <w:rFonts w:hint="default" w:ascii="Arial" w:hAnsi="Arial" w:eastAsia="Microsoft YaHei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Microsoft YaHei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Microsoft YaHei" w:cs="Arial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 w:ascii="Arial" w:hAnsi="Arial" w:eastAsia="Microsoft YaHei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84" o:spid="_x0000_s1026" o:spt="1" style="position:absolute;left:0pt;margin-left:129pt;margin-top:540.3pt;height:113.75pt;width:339.3pt;mso-position-vertical-relative:page;z-index:251698176;mso-width-relative:page;mso-height-relative:page;" filled="f" stroked="f" coordsize="21600,21600" o:gfxdata="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JneGO3AAAAA0BAAAPAAAAAAAAAAEA&#10;IAAAACIAAABkcnMvZG93bnJldi54bWxQSwECFAAUAAAACACHTuJAbhpFFpkBAABHAwAADgAAAAAA&#10;AAABACAAAAAr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Microsoft YaHei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lang w:val="en-US"/>
                        </w:rPr>
                        <w:t xml:space="preserve">Portfolio : </w:t>
                      </w:r>
                      <w:r>
                        <w:rPr>
                          <w:rFonts w:hint="default" w:ascii="Arial" w:hAnsi="Arial" w:eastAsia="Microsoft YaHei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Microsoft YaHei"/>
                          <w:lang w:val="en-US"/>
                        </w:rPr>
                        <w:instrText xml:space="preserve"> HYPERLINK "https://ii-koo.github.io/" </w:instrText>
                      </w:r>
                      <w:r>
                        <w:rPr>
                          <w:rFonts w:hint="default" w:ascii="Arial" w:hAnsi="Arial" w:eastAsia="Microsoft YaHei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Arial" w:hAnsi="Arial" w:eastAsia="Microsoft YaHei"/>
                          <w:lang w:val="en-US"/>
                        </w:rPr>
                        <w:t>https://ii-koo.github.io/</w:t>
                      </w:r>
                      <w:r>
                        <w:rPr>
                          <w:rFonts w:hint="default" w:ascii="Arial" w:hAnsi="Arial" w:eastAsia="Microsoft YaHei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Microsoft YaHei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Microsoft YaHei" w:cs="Arial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 w:ascii="Arial" w:hAnsi="Arial" w:eastAsia="Microsoft YaHei" w:cs="Arial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ge">
                  <wp:posOffset>4823460</wp:posOffset>
                </wp:positionV>
                <wp:extent cx="4309110" cy="1444625"/>
                <wp:effectExtent l="0" t="0" r="0" b="0"/>
                <wp:wrapNone/>
                <wp:docPr id="33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110" cy="144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rPr>
                                <w:rFonts w:hint="default" w:ascii="Arial" w:hAnsi="Arial" w:eastAsia="Microsoft YaHei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lang w:val="en-US"/>
                              </w:rPr>
                              <w:t>Nama saya Muhammad Ihsan. Saya adalah lulusan Universitas Budi Luhur Jakarta tahun 2021.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 w:firstLine="420" w:firstLineChars="0"/>
                              <w:rPr>
                                <w:rFonts w:hint="default" w:ascii="Arial" w:hAnsi="Arial" w:eastAsia="Microsoft YaHei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lang w:val="en-US"/>
                              </w:rPr>
                              <w:t>Selama kuliah saya mengambil jurusan TI. Saya bisa menggunakan bahasa pemrograman Python, PHP. Untuk RDBMS saya bisa menggunakan MySQL.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84" o:spid="_x0000_s1026" o:spt="1" style="position:absolute;left:0pt;margin-left:129.75pt;margin-top:379.8pt;height:113.75pt;width:339.3pt;mso-position-vertical-relative:page;z-index:251682816;mso-width-relative:page;mso-height-relative:page;" filled="f" stroked="f" coordsize="21600,21600" o:gfxdata="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iZ0H7NwAAAALAQAADwAAAAAAAAAB&#10;ACAAAAAiAAAAZHJzL2Rvd25yZXYueG1sUEsBAhQAFAAAAAgAh07iQOuCSQCaAQAARwMAAA4AAAAA&#10;AAAAAQAgAAAAK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420" w:firstLineChars="0"/>
                        <w:rPr>
                          <w:rFonts w:hint="default" w:ascii="Arial" w:hAnsi="Arial" w:eastAsia="Microsoft YaHei" w:cs="Arial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lang w:val="en-US"/>
                        </w:rPr>
                        <w:t>Nama saya Muhammad Ihsan. Saya adalah lulusan Universitas Budi Luhur Jakarta tahun 2021.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 w:firstLine="420" w:firstLineChars="0"/>
                        <w:rPr>
                          <w:rFonts w:hint="default" w:ascii="Arial" w:hAnsi="Arial" w:eastAsia="Microsoft YaHei" w:cs="Arial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lang w:val="en-US"/>
                        </w:rPr>
                        <w:t>Selama kuliah saya mengambil jurusan TI. Saya bisa menggunakan bahasa pemrograman Python, PHP. Untuk RDBMS saya bisa menggunakan MySQL.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6407785</wp:posOffset>
                </wp:positionV>
                <wp:extent cx="2209800" cy="345440"/>
                <wp:effectExtent l="0" t="0" r="0" b="0"/>
                <wp:wrapNone/>
                <wp:docPr id="41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Microsoft YaHei" w:cs="Arial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lang w:val="en-US" w:eastAsia="zh-CN"/>
                              </w:rPr>
                              <w:t>Lainnya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141pt;margin-top:504.55pt;height:27.2pt;width:174pt;mso-position-vertical-relative:page;z-index:251688960;mso-width-relative:page;mso-height-relative:page;" filled="f" stroked="f" coordsize="21600,21600" o:gfxdata="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10s/jYAAAA&#10;DQEAAA8AAAAAAAAAAQAgAAAAIgAAAGRycy9kb3ducmV2LnhtbFBLAQIUABQAAAAIAIdO4kBvrFb0&#10;qwEAAGk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Arial" w:hAnsi="Arial" w:eastAsia="Microsoft YaHei" w:cs="Arial"/>
                          <w:b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lang w:val="en-US" w:eastAsia="zh-CN"/>
                        </w:rPr>
                        <w:t>Lainnya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6468110</wp:posOffset>
                </wp:positionV>
                <wp:extent cx="4320540" cy="295275"/>
                <wp:effectExtent l="38735" t="18415" r="41275" b="67310"/>
                <wp:wrapNone/>
                <wp:docPr id="40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o:spt="1" style="position:absolute;left:0pt;margin-left:129pt;margin-top:509.3pt;height:23.25pt;width:340.2pt;mso-position-vertical-relative:page;z-index:251687936;mso-width-relative:page;mso-height-relative:page;" fillcolor="#A3C4FF [3216]" filled="t" stroked="t" coordsize="21600,21600" o:gfxdata="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Ngl6J3aAAAADQEAAA8AAAAAAAAAAQAgAAAAIgAAAGRy&#10;cy9kb3ducmV2LnhtbFBLAQIUABQAAAAIAIdO4kDwX28UrgIAADUGAAAOAAAAAAAAAAEAIAAAACkB&#10;AABkcnMvZTJvRG9jLnhtbFBLBQYAAAAABgAGAFkBAABJBgAAAAA=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ge">
                  <wp:posOffset>4904105</wp:posOffset>
                </wp:positionV>
                <wp:extent cx="4340225" cy="1463040"/>
                <wp:effectExtent l="0" t="0" r="0" b="0"/>
                <wp:wrapNone/>
                <wp:docPr id="32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22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29.4pt;margin-top:386.15pt;height:115.2pt;width:341.75pt;mso-position-vertical-relative:page;z-index:251681792;mso-width-relative:page;mso-height-relative:page;" filled="f" stroked="f" coordsize="21600,21600" o:gfxdata="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V462bZAAAADAEAAA8AAAAAAAAAAQAgAAAAIgAAAGRycy9kb3ducmV2LnhtbFBLAQIUABQA&#10;AAAIAIdO4kDiQv1btgEAAHg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4421505</wp:posOffset>
                </wp:positionV>
                <wp:extent cx="3238500" cy="345440"/>
                <wp:effectExtent l="0" t="0" r="0" b="0"/>
                <wp:wrapNone/>
                <wp:docPr id="39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Microsoft YaHei" w:cs="Arial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lang w:val="en-US" w:eastAsia="zh-CN"/>
                              </w:rPr>
                              <w:t>TENTANG SAYA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41pt;margin-top:348.15pt;height:27.2pt;width:255pt;mso-position-vertical-relative:page;z-index:251686912;mso-width-relative:page;mso-height-relative:page;" filled="f" stroked="f" coordsize="21600,21600" o:gfxdata="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dsyiNkA&#10;AAALAQAADwAAAAAAAAABACAAAAAiAAAAZHJzL2Rvd25yZXYueG1sUEsBAhQAFAAAAAgAh07iQLs4&#10;JxqsAQAAaQ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Arial" w:hAnsi="Arial" w:eastAsia="Microsoft YaHei" w:cs="Arial"/>
                          <w:b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lang w:val="en-US" w:eastAsia="zh-CN"/>
                        </w:rPr>
                        <w:t>TENTANG SAYA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4471670</wp:posOffset>
                </wp:positionV>
                <wp:extent cx="4320540" cy="295275"/>
                <wp:effectExtent l="38735" t="18415" r="41275" b="67310"/>
                <wp:wrapNone/>
                <wp:docPr id="38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129pt;margin-top:352.1pt;height:23.25pt;width:340.2pt;mso-position-vertical-relative:page;z-index:251685888;mso-width-relative:page;mso-height-relative:page;" fillcolor="#A3C4FF [3216]" filled="t" stroked="t" coordsize="21600,21600" o:gfxdata="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AkWsE2gAAAAsBAAAPAAAAAAAAAAEAIAAAACIAAABk&#10;cnMvZG93bnJldi54bWxQSwECFAAUAAAACACHTuJAluge9a8CAAA1BgAADgAAAAAAAAABACAAAAAp&#10;AQAAZHJzL2Uyb0RvYy54bWxQSwUGAAAAAAYABgBZAQAASgYAAAAA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ge">
                  <wp:posOffset>2717800</wp:posOffset>
                </wp:positionV>
                <wp:extent cx="4333875" cy="1705610"/>
                <wp:effectExtent l="0" t="0" r="0" b="0"/>
                <wp:wrapNone/>
                <wp:docPr id="3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170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  <w:lang w:val="en-US"/>
                              </w:rPr>
                              <w:t>2013-2016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  <w:lang w:val="en-US"/>
                              </w:rPr>
                              <w:t>SMK Negeri 5 Pekanbaru (TKJ)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  <w:lang w:val="en-US"/>
                              </w:rPr>
                              <w:t>2016-2021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1"/>
                                <w:lang w:val="en-US"/>
                              </w:rPr>
                              <w:t>Universitas Budi Luhur Jakarta (TI)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29.55pt;margin-top:214pt;height:134.3pt;width:341.25pt;mso-position-vertical-relative:page;z-index:251680768;mso-width-relative:page;mso-height-relative:page;" filled="f" stroked="f" coordsize="21600,21600" o:gfxdata="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cBvhfYAAAACwEAAA8AAAAAAAAAAQAgAAAAIgAAAGRycy9kb3ducmV2LnhtbFBLAQIUABQA&#10;AAAIAIdO4kAFClR3twEAAHg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  <w:lang w:val="en-US"/>
                        </w:rPr>
                        <w:t>2013-2016</w:t>
                      </w: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  <w:lang w:val="en-US"/>
                        </w:rPr>
                        <w:t>SMK Negeri 5 Pekanbaru (TKJ)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Arial" w:hAnsi="Arial" w:eastAsia="Microsoft YaHei" w:cs="Arial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  <w:lang w:val="en-US"/>
                        </w:rPr>
                        <w:t>2016-2021</w:t>
                      </w: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sz w:val="21"/>
                          <w:szCs w:val="21"/>
                          <w:lang w:val="en-US"/>
                        </w:rPr>
                        <w:t>Universitas Budi Luhur Jakarta (TI)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ge">
                  <wp:posOffset>1123950</wp:posOffset>
                </wp:positionV>
                <wp:extent cx="2582545" cy="316865"/>
                <wp:effectExtent l="4445" t="4445" r="2286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545" cy="3168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97.4pt;margin-top:88.5pt;height:24.95pt;width:203.35pt;mso-position-vertical-relative:page;z-index:251671552;mso-width-relative:page;mso-height-relative:page;" filled="f" stroked="t" coordsize="21600,21600" o:gfxdata="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p6hwv2QAAAAsBAAAPAAAAAAAAAAEAIAAAACIAAABkcnMvZG93bnJldi54bWxQ&#10;SwECFAAUAAAACACHTuJAjWtI/PYBAAAUBAAADgAAAAAAAAABACAAAAAoAQAAZHJzL2Uyb0RvYy54&#10;bWxQSwUGAAAAAAYABgBZAQAAkAUAAAAA&#10;">
                <v:fill on="f" focussize="0,0"/>
                <v:stroke color="#000000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ge">
                  <wp:posOffset>2272030</wp:posOffset>
                </wp:positionV>
                <wp:extent cx="2209800" cy="345440"/>
                <wp:effectExtent l="0" t="0" r="0" b="0"/>
                <wp:wrapNone/>
                <wp:docPr id="37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eastAsia="Microsoft YaHei" w:cs="Arial"/>
                                <w:b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lang w:val="en-US" w:eastAsia="zh-CN"/>
                              </w:rPr>
                              <w:t>RIWAYAT PENDIDIKAN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41pt;margin-top:178.9pt;height:27.2pt;width:174pt;mso-position-vertical-relative:page;z-index:251684864;mso-width-relative:page;mso-height-relative:page;" filled="f" stroked="f" coordsize="21600,21600" o:gfxdata="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eyqxT2AAA&#10;AAsBAAAPAAAAAAAAAAEAIAAAACIAAABkcnMvZG93bnJldi54bWxQSwECFAAUAAAACACHTuJA/s3c&#10;06wBAABp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Arial" w:hAnsi="Arial" w:eastAsia="Microsoft YaHei" w:cs="Arial"/>
                          <w:b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lang w:val="en-US" w:eastAsia="zh-CN"/>
                        </w:rPr>
                        <w:t>RIWAYAT PENDIDIKAN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2312035</wp:posOffset>
                </wp:positionV>
                <wp:extent cx="4320540" cy="295275"/>
                <wp:effectExtent l="38735" t="18415" r="41275" b="67310"/>
                <wp:wrapNone/>
                <wp:docPr id="36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54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129pt;margin-top:182.05pt;height:23.25pt;width:340.2pt;mso-position-vertical-relative:page;z-index:251683840;mso-width-relative:page;mso-height-relative:page;" fillcolor="#A3C4FF [3216]" filled="t" stroked="t" coordsize="21600,21600" o:gfxdata="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r+68O2gAAAAsBAAAPAAAAAAAAAAEAIAAAACIAAABk&#10;cnMvZG93bnJldi54bWxQSwECFAAUAAAACACHTuJAv/AXcq8CAAA1BgAADgAAAAAAAAABACAAAAAp&#10;AQAAZHJzL2Uyb0RvYy54bWxQSwUGAAAAAAYABgBZAQAASgYAAAAA&#10;">
                <v:fill type="gradient" on="t" color2="#E5EEFF [3216]" colors="0f #A3C4FF;22938f #BFD5FF;65536f #E5EEFF" angle="180" focus="100%" focussize="0,0" rotate="t"/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 style="mso-fit-shape-to-text:t;"/>
              </v:rect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-697230</wp:posOffset>
            </wp:positionH>
            <wp:positionV relativeFrom="paragraph">
              <wp:posOffset>-506095</wp:posOffset>
            </wp:positionV>
            <wp:extent cx="1277620" cy="1289050"/>
            <wp:effectExtent l="0" t="0" r="17780" b="6350"/>
            <wp:wrapNone/>
            <wp:docPr id="1" name="Picture 1" descr="D:\pp.png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pp.pngpp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ge">
                  <wp:posOffset>438150</wp:posOffset>
                </wp:positionV>
                <wp:extent cx="3367405" cy="8388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405" cy="83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ind w:firstLine="780" w:firstLineChars="150"/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 w:val="0"/>
                                <w:sz w:val="52"/>
                                <w:szCs w:val="52"/>
                                <w:lang w:val="en-US" w:eastAsia="zh-CN"/>
                              </w:rPr>
                              <w:t>Muhammad Ihsan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4pt;margin-top:34.5pt;height:66.05pt;width:265.15pt;mso-position-vertical-relative:page;z-index:251669504;mso-width-relative:page;mso-height-relative:page;" filled="f" stroked="f" coordsize="21600,21600" o:gfxdata="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RwJJg1gAAAAkBAAAPAAAAAAAAAAEAIAAAACIAAABkcnMvZG93bnJldi54&#10;bWxQSwECFAAUAAAACACHTuJAxqDCcMMBAACOAwAADgAAAAAAAAABACAAAAAl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ind w:firstLine="780" w:firstLineChars="150"/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 w:val="0"/>
                          <w:sz w:val="52"/>
                          <w:szCs w:val="52"/>
                          <w:lang w:val="en-US" w:eastAsia="zh-CN"/>
                        </w:rPr>
                        <w:t>Muhammad Ihsan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-1268095</wp:posOffset>
                </wp:positionH>
                <wp:positionV relativeFrom="paragraph">
                  <wp:posOffset>-990600</wp:posOffset>
                </wp:positionV>
                <wp:extent cx="7696200" cy="2066925"/>
                <wp:effectExtent l="38735" t="18415" r="56515" b="6731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20669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tint val="50000"/>
                                <a:satMod val="300000"/>
                              </a:schemeClr>
                            </a:gs>
                            <a:gs pos="22000">
                              <a:schemeClr val="accent1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1">
                                <a:tint val="15000"/>
                                <a:satMod val="350000"/>
                              </a:schemeClr>
                            </a:gs>
                            <a:gs pos="100000">
                              <a:srgbClr val="838309"/>
                            </a:gs>
                          </a:gsLst>
                          <a:lin ang="16200000" scaled="0"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9.85pt;margin-top:-78pt;height:162.75pt;width:606pt;z-index:251661312;mso-width-relative:page;mso-height-relative:page;" fillcolor="#A3C4FF [3204]" filled="t" stroked="t" coordsize="21600,21600" o:gfxdata="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B5rU/bZAAAADgEAAA8AAAAAAAAAAQAgAAAAIgAAAGRycy9kb3ducmV2&#10;LnhtbFBLAQIUABQAAAAIAIdO4kDPIFhlpgIAADwGAAAOAAAAAAAAAAEAIAAAACgBAABkcnMvZTJv&#10;RG9jLnhtbFBLBQYAAAAABgAGAFkBAABABgAAAAA=&#10;">
                <v:fill type="gradient" on="t" color2="#838309" colors="0f #A3C4FF;14418f #BFD5FF;65536f #E5EEFF;65536f #838309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-1068070</wp:posOffset>
                </wp:positionH>
                <wp:positionV relativeFrom="page">
                  <wp:posOffset>5360670</wp:posOffset>
                </wp:positionV>
                <wp:extent cx="2133600" cy="110744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eastAsia="Microsoft YaHei" w:cs="Arial"/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sz w:val="22"/>
                                <w:lang w:val="en-US"/>
                              </w:rPr>
                              <w:t>6-2021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eastAsia="Microsoft YaHei" w:cs="Arial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lang w:val="en-US"/>
                              </w:rPr>
                              <w:t>Sarjana Teknik Informatika</w:t>
                            </w:r>
                            <w:r>
                              <w:rPr>
                                <w:rFonts w:hint="default" w:ascii="Arial" w:hAnsi="Arial" w:eastAsia="Microsoft YaHei" w:cs="Arial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  <w:t>IPK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lang w:val="en-US" w:eastAsia="zh-CN"/>
                              </w:rPr>
                              <w:t>3.38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1pt;margin-top:422.1pt;height:87.2pt;width:168pt;mso-position-vertical-relative:page;z-index:251676672;mso-width-relative:page;mso-height-relative:page;" filled="f" stroked="f" coordsize="21600,21600" o:gfxdata="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bDFNy2QAA&#10;AA0BAAAPAAAAAAAAAAEAIAAAACIAAABkcnMvZG93bnJldi54bWxQSwECFAAUAAAACACHTuJAF1Q9&#10;T6sBAABq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 w:ascii="Arial" w:hAnsi="Arial" w:eastAsia="Microsoft YaHei" w:cs="Arial"/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sz w:val="22"/>
                        </w:rPr>
                        <w:t>201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sz w:val="22"/>
                          <w:lang w:val="en-US"/>
                        </w:rPr>
                        <w:t>6-2021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eastAsia="Microsoft YaHei" w:cs="Arial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lang w:val="en-US"/>
                        </w:rPr>
                        <w:t>Sarjana Teknik Informatika</w:t>
                      </w:r>
                      <w:r>
                        <w:rPr>
                          <w:rFonts w:hint="default" w:ascii="Arial" w:hAnsi="Arial" w:eastAsia="Microsoft YaHei" w:cs="Arial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  <w:t>IPK</w:t>
                      </w:r>
                      <w:r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lang w:val="en-US" w:eastAsia="zh-CN"/>
                        </w:rPr>
                        <w:t>3.38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1466850</wp:posOffset>
                </wp:positionV>
                <wp:extent cx="1819910" cy="1310640"/>
                <wp:effectExtent l="0" t="0" r="0" b="2540"/>
                <wp:wrapNone/>
                <wp:docPr id="22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910" cy="1310640"/>
                          <a:chOff x="8954" y="3600"/>
                          <a:chExt cx="2567" cy="2064"/>
                        </a:xfrm>
                      </wpg:grpSpPr>
                      <wps:wsp>
                        <wps:cNvPr id="15" name="Text Box 16"/>
                        <wps:cNvSpPr txBox="1"/>
                        <wps:spPr>
                          <a:xfrm>
                            <a:off x="8954" y="3600"/>
                            <a:ext cx="2567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spacing w:line="480" w:lineRule="exact"/>
                                <w:rPr>
                                  <w:rFonts w:hint="default" w:ascii="Arial" w:hAnsi="Arial" w:eastAsia="Microsoft YaHei" w:cs="Arial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lang w:val="en-US" w:eastAsia="zh-CN"/>
                                </w:rPr>
                                <w:t>Nama: Muhammad Ihsan</w:t>
                              </w:r>
                            </w:p>
                            <w:p>
                              <w:pPr>
                                <w:pStyle w:val="10"/>
                                <w:spacing w:line="480" w:lineRule="exact"/>
                                <w:rPr>
                                  <w:rFonts w:hint="default" w:ascii="Arial" w:hAnsi="Arial" w:eastAsia="Microsoft YaHei" w:cs="Arial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lang w:val="en-US" w:eastAsia="zh-CN"/>
                                </w:rPr>
                                <w:t>Jenis Kelamin: Laki-laki</w:t>
                              </w:r>
                            </w:p>
                            <w:p>
                              <w:pPr>
                                <w:pStyle w:val="10"/>
                                <w:spacing w:line="480" w:lineRule="exact"/>
                                <w:rPr>
                                  <w:rFonts w:hint="default" w:ascii="Arial" w:hAnsi="Arial" w:eastAsia="Microsoft YaHei" w:cs="Arial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lang w:val="en-US"/>
                                </w:rPr>
                                <w:t>Usia</w:t>
                              </w:r>
                              <w:r>
                                <w:rPr>
                                  <w:rFonts w:hint="default" w:ascii="Arial" w:hAnsi="Arial" w:cs="Arial"/>
                                </w:rPr>
                                <w:t>：</w:t>
                              </w:r>
                              <w:r>
                                <w:rPr>
                                  <w:rFonts w:hint="default" w:ascii="Arial" w:hAnsi="Arial" w:cs="Arial"/>
                                  <w:lang w:val="en-US" w:eastAsia="zh-CN"/>
                                </w:rPr>
                                <w:t>24</w:t>
                              </w:r>
                            </w:p>
                            <w:p>
                              <w:pPr>
                                <w:pStyle w:val="10"/>
                                <w:spacing w:line="480" w:lineRule="exact"/>
                                <w:rPr>
                                  <w:rFonts w:hint="default" w:ascii="Arial" w:hAnsi="Arial" w:cs="Arial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lang w:val="en-US" w:eastAsia="zh-CN"/>
                                </w:rPr>
                                <w:t>Pendidikan : S, Kom</w:t>
                              </w:r>
                            </w:p>
                          </w:txbxContent>
                        </wps:txbx>
                        <wps:bodyPr vert="horz" anchor="t" upright="1">
                          <a:spAutoFit/>
                        </wps:bodyPr>
                      </wps:wsp>
                      <wps:wsp>
                        <wps:cNvPr id="16" name="AutoShape 17"/>
                        <wps:cNvCnPr/>
                        <wps:spPr>
                          <a:xfrm>
                            <a:off x="9090" y="4200"/>
                            <a:ext cx="187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A5A5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AutoShape 18"/>
                        <wps:cNvCnPr/>
                        <wps:spPr>
                          <a:xfrm>
                            <a:off x="9090" y="4672"/>
                            <a:ext cx="187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A5A5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AutoShape 19"/>
                        <wps:cNvCnPr/>
                        <wps:spPr>
                          <a:xfrm>
                            <a:off x="9090" y="5175"/>
                            <a:ext cx="187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A5A5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AutoShape 20"/>
                        <wps:cNvCnPr/>
                        <wps:spPr>
                          <a:xfrm>
                            <a:off x="9090" y="5632"/>
                            <a:ext cx="1871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A5A5A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-60.8pt;margin-top:115.5pt;height:103.2pt;width:143.3pt;z-index:251672576;mso-width-relative:page;mso-height-relative:page;" coordorigin="8954,3600" coordsize="2567,2064" o:gfxdata="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7rDND9sAAAAMAQAADwAAAAAAAAABACAAAAAiAAAAZHJzL2Rvd25yZXYu&#10;eG1sUEsBAhQAFAAAAAgAh07iQD+D+CcVAwAAzwwAAA4AAAAAAAAAAQAgAAAAKgEAAGRycy9lMm9E&#10;b2MueG1sUEsFBgAAAAAGAAYAWQEAALEGAAAAAA==&#10;">
                <o:lock v:ext="edit" aspectratio="f"/>
                <v:shape id="Text Box 16" o:spid="_x0000_s1026" o:spt="202" type="#_x0000_t202" style="position:absolute;left:8954;top:3600;height:2064;width:256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spacing w:line="480" w:lineRule="exact"/>
                          <w:rPr>
                            <w:rFonts w:hint="default" w:ascii="Arial" w:hAnsi="Arial" w:eastAsia="Microsoft YaHei" w:cs="Arial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lang w:val="en-US" w:eastAsia="zh-CN"/>
                          </w:rPr>
                          <w:t>Nama: Muhammad Ihsan</w:t>
                        </w:r>
                      </w:p>
                      <w:p>
                        <w:pPr>
                          <w:pStyle w:val="10"/>
                          <w:spacing w:line="480" w:lineRule="exact"/>
                          <w:rPr>
                            <w:rFonts w:hint="default" w:ascii="Arial" w:hAnsi="Arial" w:eastAsia="Microsoft YaHei" w:cs="Arial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lang w:val="en-US" w:eastAsia="zh-CN"/>
                          </w:rPr>
                          <w:t>Jenis Kelamin: Laki-laki</w:t>
                        </w:r>
                      </w:p>
                      <w:p>
                        <w:pPr>
                          <w:pStyle w:val="10"/>
                          <w:spacing w:line="480" w:lineRule="exact"/>
                          <w:rPr>
                            <w:rFonts w:hint="default" w:ascii="Arial" w:hAnsi="Arial" w:eastAsia="Microsoft YaHei" w:cs="Arial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lang w:val="en-US"/>
                          </w:rPr>
                          <w:t>Usia</w:t>
                        </w:r>
                        <w:r>
                          <w:rPr>
                            <w:rFonts w:hint="default" w:ascii="Arial" w:hAnsi="Arial" w:cs="Arial"/>
                          </w:rPr>
                          <w:t>：</w:t>
                        </w:r>
                        <w:r>
                          <w:rPr>
                            <w:rFonts w:hint="default" w:ascii="Arial" w:hAnsi="Arial" w:cs="Arial"/>
                            <w:lang w:val="en-US" w:eastAsia="zh-CN"/>
                          </w:rPr>
                          <w:t>24</w:t>
                        </w:r>
                      </w:p>
                      <w:p>
                        <w:pPr>
                          <w:pStyle w:val="10"/>
                          <w:spacing w:line="480" w:lineRule="exact"/>
                          <w:rPr>
                            <w:rFonts w:hint="default" w:ascii="Arial" w:hAnsi="Arial" w:cs="Arial"/>
                            <w:lang w:val="en-US" w:eastAsia="zh-CN"/>
                          </w:rPr>
                        </w:pPr>
                        <w:r>
                          <w:rPr>
                            <w:rFonts w:hint="default" w:ascii="Arial" w:hAnsi="Arial" w:cs="Arial"/>
                            <w:lang w:val="en-US" w:eastAsia="zh-CN"/>
                          </w:rPr>
                          <w:t>Pendidikan : S, Kom</w:t>
                        </w:r>
                      </w:p>
                    </w:txbxContent>
                  </v:textbox>
                </v:shape>
                <v:shape id="AutoShape 17" o:spid="_x0000_s1026" o:spt="32" type="#_x0000_t32" style="position:absolute;left:9090;top:4200;height:0;width:1871;" filled="f" stroked="t" coordsize="21600,21600" o:gfxdata="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IOA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18" o:spid="_x0000_s1026" o:spt="32" type="#_x0000_t32" style="position:absolute;left:9090;top:4672;height:0;width:1871;" filled="f" stroked="t" coordsize="21600,21600" o:gfxdata="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EnZ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19" o:spid="_x0000_s1026" o:spt="32" type="#_x0000_t32" style="position:absolute;left:9090;top:5175;height:0;width:1871;" filled="f" stroked="t" coordsize="21600,21600" o:gfxdata="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bCe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A5A5A5" joinstyle="round"/>
                  <v:imagedata o:title=""/>
                  <o:lock v:ext="edit" aspectratio="f"/>
                </v:shape>
                <v:shape id="AutoShape 20" o:spid="_x0000_s1026" o:spt="32" type="#_x0000_t32" style="position:absolute;left:9090;top:5632;height:0;width:1871;" filled="f" stroked="t" coordsize="21600,21600" o:gfxdata="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F6xwvQAA&#10;ANsAAAAPAAAAAAAAAAEAIAAAACIAAABkcnMvZG93bnJldi54bWxQSwECFAAUAAAACACHTuJAMy8F&#10;njsAAAA5AAAAEAAAAAAAAAABACAAAAAMAQAAZHJzL3NoYXBleG1sLnhtbFBLBQYAAAAABgAGAFsB&#10;AAC2AwAAAAA=&#10;">
                  <v:fill on="f" focussize="0,0"/>
                  <v:stroke color="#A5A5A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ge">
                  <wp:posOffset>409575</wp:posOffset>
                </wp:positionV>
                <wp:extent cx="1733550" cy="10820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hint="default" w:ascii="Arial" w:hAnsi="Arial" w:eastAsia="Microsoft YaHei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lang w:val="en-US"/>
                              </w:rPr>
                              <w:t>081210023213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"mailto:WPS12345@gmail.com" </w:instrTex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mhdihsan24</w:t>
                            </w:r>
                            <w:r>
                              <w:rPr>
                                <w:rStyle w:val="8"/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@gmail</w:t>
                            </w:r>
                            <w:r>
                              <w:rPr>
                                <w:rStyle w:val="8"/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hint="default" w:ascii="Arial" w:hAnsi="Arial" w:eastAsia="Microsoft YaHei" w:cs="Arial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lang w:val="en-US"/>
                              </w:rPr>
                              <w:t>Pekanbaru, Riau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75pt;margin-top:32.25pt;height:85.2pt;width:136.5pt;mso-position-vertical-relative:page;z-index:251665408;mso-width-relative:page;mso-height-relative:page;" filled="f" stroked="f" coordsize="21600,21600" o:gfxdata="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B9vnY1wAAAAoB&#10;AAAPAAAAAAAAAAEAIAAAACIAAABkcnMvZG93bnJldi54bWxQSwECFAAUAAAACACHTuJAaHKi6aoB&#10;AABo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hint="default" w:ascii="Arial" w:hAnsi="Arial" w:eastAsia="Microsoft YaHei" w:cs="Arial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lang w:val="en-US"/>
                        </w:rPr>
                        <w:t>081210023213</w:t>
                      </w:r>
                    </w:p>
                    <w:p>
                      <w:pPr>
                        <w:spacing w:line="520" w:lineRule="exact"/>
                        <w:rPr>
                          <w:rFonts w:hint="default" w:ascii="Arial" w:hAnsi="Arial" w:eastAsia="Microsoft YaHei" w:cs="Arial"/>
                          <w:color w:val="000000" w:themeColor="text1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000000" w:themeColor="text1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Microsoft YaHei" w:cs="Arial"/>
                          <w:color w:val="000000" w:themeColor="text1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"mailto:WPS12345@gmail.com" </w:instrText>
                      </w:r>
                      <w:r>
                        <w:rPr>
                          <w:rFonts w:hint="default" w:ascii="Arial" w:hAnsi="Arial" w:eastAsia="Microsoft YaHei" w:cs="Arial"/>
                          <w:color w:val="000000" w:themeColor="text1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 w:ascii="Arial" w:hAnsi="Arial" w:eastAsia="Microsoft YaHei" w:cs="Arial"/>
                          <w:color w:val="000000" w:themeColor="text1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mhdihsan24</w:t>
                      </w:r>
                      <w:r>
                        <w:rPr>
                          <w:rStyle w:val="8"/>
                          <w:rFonts w:hint="default" w:ascii="Arial" w:hAnsi="Arial" w:eastAsia="Microsoft YaHei" w:cs="Arial"/>
                          <w:color w:val="000000" w:themeColor="text1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@gmail</w:t>
                      </w:r>
                      <w:r>
                        <w:rPr>
                          <w:rStyle w:val="8"/>
                          <w:rFonts w:hint="default" w:ascii="Arial" w:hAnsi="Arial" w:eastAsia="Microsoft YaHei" w:cs="Arial"/>
                          <w:color w:val="000000" w:themeColor="text1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rFonts w:hint="default" w:ascii="Arial" w:hAnsi="Arial" w:eastAsia="Microsoft YaHei" w:cs="Arial"/>
                          <w:color w:val="000000" w:themeColor="text1"/>
                          <w:u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pacing w:line="520" w:lineRule="exact"/>
                        <w:rPr>
                          <w:rFonts w:hint="default" w:ascii="Arial" w:hAnsi="Arial" w:eastAsia="Microsoft YaHei" w:cs="Arial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lang w:val="en-US"/>
                        </w:rPr>
                        <w:t>Pekanbaru, Riau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ge">
                  <wp:posOffset>6619875</wp:posOffset>
                </wp:positionV>
                <wp:extent cx="1877060" cy="0"/>
                <wp:effectExtent l="0" t="9525" r="8890" b="9525"/>
                <wp:wrapNone/>
                <wp:docPr id="29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06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-75.95pt;margin-top:521.25pt;height:0pt;width:147.8pt;mso-position-vertical-relative:page;z-index:251679744;mso-width-relative:page;mso-height-relative:page;" filled="f" stroked="t" coordsize="21600,21600" o:gfxdata="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msP0tkAAAAO&#10;AQAADwAAAAAAAAABACAAAAAiAAAAZHJzL2Rvd25yZXYueG1sUEsBAhQAFAAAAAgAh07iQAEhl9/i&#10;AQAA4wMAAA4AAAAAAAAAAQAgAAAAKAEAAGRycy9lMm9Eb2MueG1sUEsFBgAAAAAGAAYAWQEAAHwF&#10;AAAAAA==&#10;">
                <v:fill on="f" focussize="0,0"/>
                <v:stroke weight="1.5pt"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-991235</wp:posOffset>
                </wp:positionH>
                <wp:positionV relativeFrom="page">
                  <wp:posOffset>4629150</wp:posOffset>
                </wp:positionV>
                <wp:extent cx="1877060" cy="0"/>
                <wp:effectExtent l="0" t="9525" r="8890" b="9525"/>
                <wp:wrapNone/>
                <wp:docPr id="23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06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80808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-78.05pt;margin-top:364.5pt;height:0pt;width:147.8pt;mso-position-vertical-relative:page;z-index:251673600;mso-width-relative:page;mso-height-relative:page;" filled="f" stroked="t" coordsize="21600,21600" o:gfxdata="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ldHIdoAAAAM&#10;AQAADwAAAAAAAAABACAAAAAiAAAAZHJzL2Rvd25yZXYueG1sUEsBAhQAFAAAAAgAh07iQKxeubfh&#10;AQAA4wMAAA4AAAAAAAAAAQAgAAAAKQEAAGRycy9lMm9Eb2MueG1sUEsFBgAAAAAGAAYAWQEAAHwF&#10;AAAAAA==&#10;">
                <v:fill on="f" focussize="0,0"/>
                <v:stroke weight="1.5pt" color="#80808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-228600</wp:posOffset>
            </wp:positionH>
            <wp:positionV relativeFrom="page">
              <wp:posOffset>4933950</wp:posOffset>
            </wp:positionV>
            <wp:extent cx="323850" cy="323850"/>
            <wp:effectExtent l="19050" t="0" r="0" b="0"/>
            <wp:wrapNone/>
            <wp:docPr id="2" name="图片 1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con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-180975</wp:posOffset>
            </wp:positionH>
            <wp:positionV relativeFrom="page">
              <wp:posOffset>7038975</wp:posOffset>
            </wp:positionV>
            <wp:extent cx="247650" cy="247650"/>
            <wp:effectExtent l="0" t="0" r="0" b="0"/>
            <wp:wrapNone/>
            <wp:docPr id="27" name="Picture 54" descr="screwdriver-and-doble-wr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4" descr="screwdriver-and-doble-wrench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ge">
                  <wp:posOffset>4886325</wp:posOffset>
                </wp:positionV>
                <wp:extent cx="419100" cy="419100"/>
                <wp:effectExtent l="0" t="0" r="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1.5pt;margin-top:384.75pt;height:33pt;width:33pt;mso-position-vertical-relative:page;z-index:251674624;mso-width-relative:page;mso-height-relative:page;" fillcolor="#FFFFFF" filled="t" stroked="f" coordsize="21600,21600" o:gfxdata="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XOyB/Z&#10;AAAACgEAAA8AAAAAAAAAAQAgAAAAIgAAAGRycy9kb3ducmV2LnhtbFBLAQIUABQAAAAIAIdO4kD8&#10;IAqyrQEAAHsDAAAOAAAAAAAAAAEAIAAAACgBAABkcnMvZTJvRG9jLnhtbFBLBQYAAAAABgAGAFkB&#10;AABH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ge">
                  <wp:posOffset>6953250</wp:posOffset>
                </wp:positionV>
                <wp:extent cx="419100" cy="419100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1.5pt;margin-top:547.5pt;height:33pt;width:33pt;mso-position-vertical-relative:page;z-index:251677696;mso-width-relative:page;mso-height-relative:page;" fillcolor="#FFFFFF" filled="t" stroked="f" coordsize="21600,21600" o:gfxdata="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8GMhvtgA&#10;AAAMAQAADwAAAAAAAAABACAAAAAiAAAAZHJzL2Rvd25yZXYueG1sUEsBAhQAFAAAAAgAh07iQBbZ&#10;NsOtAQAAewMAAA4AAAAAAAAAAQAgAAAAJwEAAGRycy9lMm9Eb2MueG1sUEsFBgAAAAAGAAYAWQEA&#10;AEY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1476375</wp:posOffset>
                </wp:positionV>
                <wp:extent cx="1800225" cy="0"/>
                <wp:effectExtent l="0" t="0" r="0" b="0"/>
                <wp:wrapNone/>
                <wp:docPr id="1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330.75pt;margin-top:116.25pt;height:0pt;width:141.75pt;mso-position-vertical-relative:page;z-index:251668480;mso-width-relative:page;mso-height-relative:page;" filled="f" stroked="t" coordsize="21600,21600" o:gfxdata="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z5UQl2AAAAAsB&#10;AAAPAAAAAAAAAAEAIAAAACIAAABkcnMvZG93bnJldi54bWxQSwECFAAUAAAACACHTuJAUk/KWOIB&#10;AADiAwAADgAAAAAAAAABACAAAAAnAQAAZHJzL2Uyb0RvYy54bWxQSwUGAAAAAAYABgBZAQAAewUA&#10;AAAA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1123950</wp:posOffset>
                </wp:positionV>
                <wp:extent cx="1800225" cy="0"/>
                <wp:effectExtent l="0" t="0" r="0" b="0"/>
                <wp:wrapNone/>
                <wp:docPr id="10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330.75pt;margin-top:88.5pt;height:0pt;width:141.75pt;mso-position-vertical-relative:page;z-index:251667456;mso-width-relative:page;mso-height-relative:page;" filled="f" stroked="t" coordsize="21600,21600" o:gfxdata="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ci36NcAAAALAQAA&#10;DwAAAAAAAAABACAAAAAiAAAAZHJzL2Rvd25yZXYueG1sUEsBAhQAFAAAAAgAh07iQFCD7YXhAQAA&#10;4gMAAA4AAAAAAAAAAQAgAAAAJgEAAGRycy9lMm9Eb2MueG1sUEsFBgAAAAAGAAYAWQEAAHkFAAAA&#10;AA==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ge">
                  <wp:posOffset>771525</wp:posOffset>
                </wp:positionV>
                <wp:extent cx="1800225" cy="0"/>
                <wp:effectExtent l="0" t="0" r="0" b="0"/>
                <wp:wrapNone/>
                <wp:docPr id="9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330.75pt;margin-top:60.75pt;height:0pt;width:141.75pt;mso-position-vertical-relative:page;z-index:251666432;mso-width-relative:page;mso-height-relative:page;" filled="f" stroked="t" coordsize="21600,21600" o:gfxdata="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T2SBdcAAAALAQAA&#10;DwAAAAAAAAABACAAAAAiAAAAZHJzL2Rvd25yZXYueG1sUEsBAhQAFAAAAAgAh07iQATfWO3hAQAA&#10;4AMAAA4AAAAAAAAAAQAgAAAAJgEAAGRycy9lMm9Eb2MueG1sUEsFBgAAAAAGAAYAWQEAAHkFAAAA&#10;AA==&#10;">
                <v:fill on="f" focussize="0,0"/>
                <v:stroke weight="0.5pt" color="#BFBFBF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5805805</wp:posOffset>
            </wp:positionH>
            <wp:positionV relativeFrom="page">
              <wp:posOffset>1257300</wp:posOffset>
            </wp:positionV>
            <wp:extent cx="161925" cy="161925"/>
            <wp:effectExtent l="0" t="0" r="9525" b="9525"/>
            <wp:wrapNone/>
            <wp:docPr id="7" name="图片 3" descr="location-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location-pointer.png"/>
                    <pic:cNvPicPr preferRelativeResize="0"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5810250</wp:posOffset>
            </wp:positionH>
            <wp:positionV relativeFrom="page">
              <wp:posOffset>904875</wp:posOffset>
            </wp:positionV>
            <wp:extent cx="152400" cy="152400"/>
            <wp:effectExtent l="0" t="0" r="0" b="0"/>
            <wp:wrapNone/>
            <wp:docPr id="6" name="图片 2" descr="new-email-interface-symbol-of-black-closed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new-email-interface-symbol-of-black-closed-envelope.png"/>
                    <pic:cNvPicPr preferRelativeResize="0"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5814695</wp:posOffset>
            </wp:positionH>
            <wp:positionV relativeFrom="page">
              <wp:posOffset>561975</wp:posOffset>
            </wp:positionV>
            <wp:extent cx="144145" cy="142875"/>
            <wp:effectExtent l="0" t="0" r="8255" b="9525"/>
            <wp:wrapNone/>
            <wp:docPr id="5" name="图片 0" descr="phone-cal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0" descr="phone-call(3).png"/>
                    <pic:cNvPicPr preferRelativeResize="0"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Han Sans Light">
    <w:altName w:val="SimSun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altName w:val="Microsoft YaHei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63E19"/>
    <w:multiLevelType w:val="singleLevel"/>
    <w:tmpl w:val="D8963E1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E58EE"/>
    <w:rsid w:val="00000227"/>
    <w:rsid w:val="00001ABA"/>
    <w:rsid w:val="00002224"/>
    <w:rsid w:val="00002490"/>
    <w:rsid w:val="000028E2"/>
    <w:rsid w:val="00003C59"/>
    <w:rsid w:val="00003F34"/>
    <w:rsid w:val="00004A09"/>
    <w:rsid w:val="00010B99"/>
    <w:rsid w:val="00011579"/>
    <w:rsid w:val="00014B6D"/>
    <w:rsid w:val="00014D78"/>
    <w:rsid w:val="00016FD8"/>
    <w:rsid w:val="0001772F"/>
    <w:rsid w:val="000217DE"/>
    <w:rsid w:val="00023334"/>
    <w:rsid w:val="000243BA"/>
    <w:rsid w:val="0002547C"/>
    <w:rsid w:val="00025995"/>
    <w:rsid w:val="0002699B"/>
    <w:rsid w:val="00027995"/>
    <w:rsid w:val="000319DE"/>
    <w:rsid w:val="00031BB0"/>
    <w:rsid w:val="00032061"/>
    <w:rsid w:val="00032178"/>
    <w:rsid w:val="000341CC"/>
    <w:rsid w:val="000343D9"/>
    <w:rsid w:val="000347F7"/>
    <w:rsid w:val="0003526B"/>
    <w:rsid w:val="00035F8F"/>
    <w:rsid w:val="00036A30"/>
    <w:rsid w:val="0003724F"/>
    <w:rsid w:val="00037577"/>
    <w:rsid w:val="000404A0"/>
    <w:rsid w:val="00041B0F"/>
    <w:rsid w:val="000440B9"/>
    <w:rsid w:val="00045577"/>
    <w:rsid w:val="0004561A"/>
    <w:rsid w:val="00050198"/>
    <w:rsid w:val="00051635"/>
    <w:rsid w:val="0005218D"/>
    <w:rsid w:val="00054AFF"/>
    <w:rsid w:val="00055883"/>
    <w:rsid w:val="00061028"/>
    <w:rsid w:val="00062ACF"/>
    <w:rsid w:val="00063027"/>
    <w:rsid w:val="000639D5"/>
    <w:rsid w:val="00067772"/>
    <w:rsid w:val="00067891"/>
    <w:rsid w:val="00067DFE"/>
    <w:rsid w:val="00070922"/>
    <w:rsid w:val="00070EE2"/>
    <w:rsid w:val="000712D1"/>
    <w:rsid w:val="00071D70"/>
    <w:rsid w:val="00072124"/>
    <w:rsid w:val="00073FFC"/>
    <w:rsid w:val="00074554"/>
    <w:rsid w:val="00076EC7"/>
    <w:rsid w:val="00077709"/>
    <w:rsid w:val="0008084E"/>
    <w:rsid w:val="00081266"/>
    <w:rsid w:val="000826E1"/>
    <w:rsid w:val="000835C0"/>
    <w:rsid w:val="00083FD0"/>
    <w:rsid w:val="000846E2"/>
    <w:rsid w:val="00085EBD"/>
    <w:rsid w:val="00087AEF"/>
    <w:rsid w:val="00087E4E"/>
    <w:rsid w:val="00090AA9"/>
    <w:rsid w:val="0009258F"/>
    <w:rsid w:val="00092A86"/>
    <w:rsid w:val="0009315F"/>
    <w:rsid w:val="00093445"/>
    <w:rsid w:val="00093D49"/>
    <w:rsid w:val="00095BBE"/>
    <w:rsid w:val="00095E54"/>
    <w:rsid w:val="00097140"/>
    <w:rsid w:val="00097B6B"/>
    <w:rsid w:val="000A0CB0"/>
    <w:rsid w:val="000A11AA"/>
    <w:rsid w:val="000A16E9"/>
    <w:rsid w:val="000A2C3C"/>
    <w:rsid w:val="000A3B11"/>
    <w:rsid w:val="000A4CF9"/>
    <w:rsid w:val="000A53EC"/>
    <w:rsid w:val="000A5A2C"/>
    <w:rsid w:val="000A617C"/>
    <w:rsid w:val="000A6E33"/>
    <w:rsid w:val="000A71C1"/>
    <w:rsid w:val="000A7CB5"/>
    <w:rsid w:val="000B05A8"/>
    <w:rsid w:val="000B08EF"/>
    <w:rsid w:val="000B0BD3"/>
    <w:rsid w:val="000B1C3F"/>
    <w:rsid w:val="000B2725"/>
    <w:rsid w:val="000B3246"/>
    <w:rsid w:val="000B53FB"/>
    <w:rsid w:val="000C43CE"/>
    <w:rsid w:val="000C64DA"/>
    <w:rsid w:val="000D14A4"/>
    <w:rsid w:val="000D1A62"/>
    <w:rsid w:val="000D208F"/>
    <w:rsid w:val="000D2A48"/>
    <w:rsid w:val="000D330C"/>
    <w:rsid w:val="000D351B"/>
    <w:rsid w:val="000D37A6"/>
    <w:rsid w:val="000D47B1"/>
    <w:rsid w:val="000D4A93"/>
    <w:rsid w:val="000D567A"/>
    <w:rsid w:val="000D78DE"/>
    <w:rsid w:val="000D7F4C"/>
    <w:rsid w:val="000E1A7F"/>
    <w:rsid w:val="000E29C8"/>
    <w:rsid w:val="000E2E7C"/>
    <w:rsid w:val="000E3673"/>
    <w:rsid w:val="000E3E01"/>
    <w:rsid w:val="000E5589"/>
    <w:rsid w:val="000E6152"/>
    <w:rsid w:val="000F400B"/>
    <w:rsid w:val="000F4E62"/>
    <w:rsid w:val="000F5246"/>
    <w:rsid w:val="000F5ABF"/>
    <w:rsid w:val="000F5ED1"/>
    <w:rsid w:val="000F6AB4"/>
    <w:rsid w:val="000F76E9"/>
    <w:rsid w:val="001009A9"/>
    <w:rsid w:val="001014C8"/>
    <w:rsid w:val="001023B6"/>
    <w:rsid w:val="00102A5D"/>
    <w:rsid w:val="00103E9A"/>
    <w:rsid w:val="001045B6"/>
    <w:rsid w:val="00104D20"/>
    <w:rsid w:val="00106EC6"/>
    <w:rsid w:val="0010707A"/>
    <w:rsid w:val="00107CF1"/>
    <w:rsid w:val="00110F68"/>
    <w:rsid w:val="0011250C"/>
    <w:rsid w:val="0011343A"/>
    <w:rsid w:val="00113B95"/>
    <w:rsid w:val="001167F8"/>
    <w:rsid w:val="00120120"/>
    <w:rsid w:val="0012039A"/>
    <w:rsid w:val="00120C8A"/>
    <w:rsid w:val="00122B6B"/>
    <w:rsid w:val="00123A5B"/>
    <w:rsid w:val="0012408B"/>
    <w:rsid w:val="00125686"/>
    <w:rsid w:val="0012656B"/>
    <w:rsid w:val="00133E02"/>
    <w:rsid w:val="00135AEB"/>
    <w:rsid w:val="00135D8D"/>
    <w:rsid w:val="00136733"/>
    <w:rsid w:val="0013762C"/>
    <w:rsid w:val="0013798A"/>
    <w:rsid w:val="00140675"/>
    <w:rsid w:val="001418C4"/>
    <w:rsid w:val="00143182"/>
    <w:rsid w:val="001437F4"/>
    <w:rsid w:val="00144130"/>
    <w:rsid w:val="001452DE"/>
    <w:rsid w:val="0014660B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42AD"/>
    <w:rsid w:val="00175CC0"/>
    <w:rsid w:val="00176943"/>
    <w:rsid w:val="0018064E"/>
    <w:rsid w:val="00181323"/>
    <w:rsid w:val="0018270C"/>
    <w:rsid w:val="00184D69"/>
    <w:rsid w:val="001863CA"/>
    <w:rsid w:val="001902F9"/>
    <w:rsid w:val="00193E6A"/>
    <w:rsid w:val="00194337"/>
    <w:rsid w:val="001943B1"/>
    <w:rsid w:val="00196079"/>
    <w:rsid w:val="001A03A8"/>
    <w:rsid w:val="001A0943"/>
    <w:rsid w:val="001A2059"/>
    <w:rsid w:val="001A371E"/>
    <w:rsid w:val="001A4014"/>
    <w:rsid w:val="001A5B8C"/>
    <w:rsid w:val="001A5F86"/>
    <w:rsid w:val="001A600F"/>
    <w:rsid w:val="001A7664"/>
    <w:rsid w:val="001B02AF"/>
    <w:rsid w:val="001B0490"/>
    <w:rsid w:val="001B07F0"/>
    <w:rsid w:val="001B09B9"/>
    <w:rsid w:val="001B2BB5"/>
    <w:rsid w:val="001B2E47"/>
    <w:rsid w:val="001B325B"/>
    <w:rsid w:val="001B3BC1"/>
    <w:rsid w:val="001B608C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3892"/>
    <w:rsid w:val="001D51BA"/>
    <w:rsid w:val="001D5201"/>
    <w:rsid w:val="001D698F"/>
    <w:rsid w:val="001D75A2"/>
    <w:rsid w:val="001D7D36"/>
    <w:rsid w:val="001E294F"/>
    <w:rsid w:val="001E330C"/>
    <w:rsid w:val="001E358A"/>
    <w:rsid w:val="001E4A47"/>
    <w:rsid w:val="001E671C"/>
    <w:rsid w:val="001F0462"/>
    <w:rsid w:val="001F28E9"/>
    <w:rsid w:val="001F2B73"/>
    <w:rsid w:val="001F3204"/>
    <w:rsid w:val="001F32BB"/>
    <w:rsid w:val="001F36A8"/>
    <w:rsid w:val="001F419F"/>
    <w:rsid w:val="001F4700"/>
    <w:rsid w:val="001F4EDC"/>
    <w:rsid w:val="001F535B"/>
    <w:rsid w:val="00201FFD"/>
    <w:rsid w:val="00202329"/>
    <w:rsid w:val="002034A0"/>
    <w:rsid w:val="002045C4"/>
    <w:rsid w:val="00205688"/>
    <w:rsid w:val="002056D2"/>
    <w:rsid w:val="00206310"/>
    <w:rsid w:val="002079B7"/>
    <w:rsid w:val="00207E6F"/>
    <w:rsid w:val="002108AD"/>
    <w:rsid w:val="00210D0C"/>
    <w:rsid w:val="00211511"/>
    <w:rsid w:val="002122FA"/>
    <w:rsid w:val="002129CF"/>
    <w:rsid w:val="00212C8D"/>
    <w:rsid w:val="00212EF9"/>
    <w:rsid w:val="00213568"/>
    <w:rsid w:val="00213F9E"/>
    <w:rsid w:val="002143A0"/>
    <w:rsid w:val="002161F0"/>
    <w:rsid w:val="002166A9"/>
    <w:rsid w:val="002200A4"/>
    <w:rsid w:val="00221294"/>
    <w:rsid w:val="00223345"/>
    <w:rsid w:val="00223CF3"/>
    <w:rsid w:val="00224578"/>
    <w:rsid w:val="00224983"/>
    <w:rsid w:val="00226BFC"/>
    <w:rsid w:val="00226BFE"/>
    <w:rsid w:val="002271E0"/>
    <w:rsid w:val="00227336"/>
    <w:rsid w:val="00231C61"/>
    <w:rsid w:val="00232617"/>
    <w:rsid w:val="002345A2"/>
    <w:rsid w:val="00235AA9"/>
    <w:rsid w:val="00235B1E"/>
    <w:rsid w:val="002363C6"/>
    <w:rsid w:val="00236423"/>
    <w:rsid w:val="002368F2"/>
    <w:rsid w:val="002370C5"/>
    <w:rsid w:val="002378B1"/>
    <w:rsid w:val="00237B07"/>
    <w:rsid w:val="00240B29"/>
    <w:rsid w:val="00242A24"/>
    <w:rsid w:val="00242C28"/>
    <w:rsid w:val="002440C1"/>
    <w:rsid w:val="00245128"/>
    <w:rsid w:val="00251217"/>
    <w:rsid w:val="00251B10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2144"/>
    <w:rsid w:val="00262281"/>
    <w:rsid w:val="00262566"/>
    <w:rsid w:val="00264B98"/>
    <w:rsid w:val="002650EB"/>
    <w:rsid w:val="00265E4B"/>
    <w:rsid w:val="00266415"/>
    <w:rsid w:val="00266FA2"/>
    <w:rsid w:val="00267519"/>
    <w:rsid w:val="002675CF"/>
    <w:rsid w:val="00267809"/>
    <w:rsid w:val="00270532"/>
    <w:rsid w:val="002709BA"/>
    <w:rsid w:val="00270D1E"/>
    <w:rsid w:val="0027176A"/>
    <w:rsid w:val="00272F0B"/>
    <w:rsid w:val="00274F46"/>
    <w:rsid w:val="00277553"/>
    <w:rsid w:val="00280AA6"/>
    <w:rsid w:val="00281044"/>
    <w:rsid w:val="00281499"/>
    <w:rsid w:val="00281E4E"/>
    <w:rsid w:val="00282405"/>
    <w:rsid w:val="002843F9"/>
    <w:rsid w:val="00284FB6"/>
    <w:rsid w:val="00286180"/>
    <w:rsid w:val="0028697F"/>
    <w:rsid w:val="00287057"/>
    <w:rsid w:val="00287235"/>
    <w:rsid w:val="00287949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942"/>
    <w:rsid w:val="002B0AE5"/>
    <w:rsid w:val="002B15A0"/>
    <w:rsid w:val="002B1728"/>
    <w:rsid w:val="002B185C"/>
    <w:rsid w:val="002B3705"/>
    <w:rsid w:val="002B3F51"/>
    <w:rsid w:val="002B695E"/>
    <w:rsid w:val="002B7DD8"/>
    <w:rsid w:val="002C1A5D"/>
    <w:rsid w:val="002C1D1F"/>
    <w:rsid w:val="002C280A"/>
    <w:rsid w:val="002C28FF"/>
    <w:rsid w:val="002C3531"/>
    <w:rsid w:val="002C4297"/>
    <w:rsid w:val="002C7313"/>
    <w:rsid w:val="002C7C12"/>
    <w:rsid w:val="002D167D"/>
    <w:rsid w:val="002D29DB"/>
    <w:rsid w:val="002D3138"/>
    <w:rsid w:val="002D39F0"/>
    <w:rsid w:val="002D3C1E"/>
    <w:rsid w:val="002D5486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E6CF9"/>
    <w:rsid w:val="002F00E8"/>
    <w:rsid w:val="002F025F"/>
    <w:rsid w:val="002F055E"/>
    <w:rsid w:val="002F0F04"/>
    <w:rsid w:val="002F13F5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43BC"/>
    <w:rsid w:val="003054D5"/>
    <w:rsid w:val="003055CE"/>
    <w:rsid w:val="0031008C"/>
    <w:rsid w:val="003107FA"/>
    <w:rsid w:val="00312095"/>
    <w:rsid w:val="00312854"/>
    <w:rsid w:val="003132AC"/>
    <w:rsid w:val="00315661"/>
    <w:rsid w:val="00315815"/>
    <w:rsid w:val="00316238"/>
    <w:rsid w:val="0032020E"/>
    <w:rsid w:val="0032217F"/>
    <w:rsid w:val="003222BE"/>
    <w:rsid w:val="0032279E"/>
    <w:rsid w:val="00324B9D"/>
    <w:rsid w:val="00324F96"/>
    <w:rsid w:val="00326FAE"/>
    <w:rsid w:val="00330044"/>
    <w:rsid w:val="00330140"/>
    <w:rsid w:val="003306D0"/>
    <w:rsid w:val="00331287"/>
    <w:rsid w:val="0033224D"/>
    <w:rsid w:val="0033457C"/>
    <w:rsid w:val="003350F4"/>
    <w:rsid w:val="003356BC"/>
    <w:rsid w:val="003363CF"/>
    <w:rsid w:val="00336F8E"/>
    <w:rsid w:val="003375D2"/>
    <w:rsid w:val="00341ADF"/>
    <w:rsid w:val="0034391F"/>
    <w:rsid w:val="00347169"/>
    <w:rsid w:val="003477AD"/>
    <w:rsid w:val="003479B1"/>
    <w:rsid w:val="003553AF"/>
    <w:rsid w:val="00355D13"/>
    <w:rsid w:val="003614D8"/>
    <w:rsid w:val="00361FDB"/>
    <w:rsid w:val="003639E1"/>
    <w:rsid w:val="00364091"/>
    <w:rsid w:val="003647EC"/>
    <w:rsid w:val="00365BC3"/>
    <w:rsid w:val="00365BFF"/>
    <w:rsid w:val="00366456"/>
    <w:rsid w:val="00367463"/>
    <w:rsid w:val="00370AB1"/>
    <w:rsid w:val="003718B3"/>
    <w:rsid w:val="003728A5"/>
    <w:rsid w:val="00372C3B"/>
    <w:rsid w:val="00380E9A"/>
    <w:rsid w:val="003822C3"/>
    <w:rsid w:val="00382EC7"/>
    <w:rsid w:val="00383CAF"/>
    <w:rsid w:val="00384669"/>
    <w:rsid w:val="00387B77"/>
    <w:rsid w:val="00390072"/>
    <w:rsid w:val="00390F62"/>
    <w:rsid w:val="003924D9"/>
    <w:rsid w:val="00394121"/>
    <w:rsid w:val="003948D6"/>
    <w:rsid w:val="00394E9A"/>
    <w:rsid w:val="0039598C"/>
    <w:rsid w:val="0039701B"/>
    <w:rsid w:val="003A0AEF"/>
    <w:rsid w:val="003A2F67"/>
    <w:rsid w:val="003A55C3"/>
    <w:rsid w:val="003A5A29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3EE1"/>
    <w:rsid w:val="003C420D"/>
    <w:rsid w:val="003C4D97"/>
    <w:rsid w:val="003C527A"/>
    <w:rsid w:val="003C58E4"/>
    <w:rsid w:val="003C6BCE"/>
    <w:rsid w:val="003D0499"/>
    <w:rsid w:val="003D0932"/>
    <w:rsid w:val="003D154E"/>
    <w:rsid w:val="003D2A14"/>
    <w:rsid w:val="003D3FBF"/>
    <w:rsid w:val="003D4CE5"/>
    <w:rsid w:val="003D6E5A"/>
    <w:rsid w:val="003D7CB3"/>
    <w:rsid w:val="003E0303"/>
    <w:rsid w:val="003E1F3F"/>
    <w:rsid w:val="003E2D3A"/>
    <w:rsid w:val="003E3503"/>
    <w:rsid w:val="003E37B7"/>
    <w:rsid w:val="003E40D7"/>
    <w:rsid w:val="003E63D0"/>
    <w:rsid w:val="003F0B2D"/>
    <w:rsid w:val="003F1029"/>
    <w:rsid w:val="003F1CE5"/>
    <w:rsid w:val="003F41D0"/>
    <w:rsid w:val="003F49A0"/>
    <w:rsid w:val="003F4BB4"/>
    <w:rsid w:val="003F4CE9"/>
    <w:rsid w:val="003F70E2"/>
    <w:rsid w:val="00401C82"/>
    <w:rsid w:val="0040291D"/>
    <w:rsid w:val="00403EE8"/>
    <w:rsid w:val="00404DED"/>
    <w:rsid w:val="00406956"/>
    <w:rsid w:val="00407772"/>
    <w:rsid w:val="004116D0"/>
    <w:rsid w:val="00411725"/>
    <w:rsid w:val="00412914"/>
    <w:rsid w:val="00412B1A"/>
    <w:rsid w:val="00412BD9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BAB"/>
    <w:rsid w:val="00431E78"/>
    <w:rsid w:val="0043420A"/>
    <w:rsid w:val="004364B9"/>
    <w:rsid w:val="00436E29"/>
    <w:rsid w:val="00437250"/>
    <w:rsid w:val="004372E0"/>
    <w:rsid w:val="00437F20"/>
    <w:rsid w:val="00441937"/>
    <w:rsid w:val="00441948"/>
    <w:rsid w:val="00442752"/>
    <w:rsid w:val="00443312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157"/>
    <w:rsid w:val="004666CD"/>
    <w:rsid w:val="00467D14"/>
    <w:rsid w:val="004701D0"/>
    <w:rsid w:val="0047422B"/>
    <w:rsid w:val="00474817"/>
    <w:rsid w:val="00475094"/>
    <w:rsid w:val="0047607D"/>
    <w:rsid w:val="00477925"/>
    <w:rsid w:val="00481B32"/>
    <w:rsid w:val="00482B18"/>
    <w:rsid w:val="00482B42"/>
    <w:rsid w:val="00485090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96ABE"/>
    <w:rsid w:val="0049707E"/>
    <w:rsid w:val="004A091E"/>
    <w:rsid w:val="004A3C9C"/>
    <w:rsid w:val="004A4513"/>
    <w:rsid w:val="004A4B1B"/>
    <w:rsid w:val="004A6EFC"/>
    <w:rsid w:val="004B3AEB"/>
    <w:rsid w:val="004B478D"/>
    <w:rsid w:val="004B6467"/>
    <w:rsid w:val="004B73C5"/>
    <w:rsid w:val="004B77A9"/>
    <w:rsid w:val="004B78B4"/>
    <w:rsid w:val="004C1CDC"/>
    <w:rsid w:val="004C35C1"/>
    <w:rsid w:val="004C4194"/>
    <w:rsid w:val="004C4813"/>
    <w:rsid w:val="004C4AFB"/>
    <w:rsid w:val="004C5524"/>
    <w:rsid w:val="004D0944"/>
    <w:rsid w:val="004D1271"/>
    <w:rsid w:val="004D2AE8"/>
    <w:rsid w:val="004D2E5E"/>
    <w:rsid w:val="004D3D10"/>
    <w:rsid w:val="004D3EF9"/>
    <w:rsid w:val="004D5C58"/>
    <w:rsid w:val="004D5FEF"/>
    <w:rsid w:val="004D60C2"/>
    <w:rsid w:val="004D7A8B"/>
    <w:rsid w:val="004E04AC"/>
    <w:rsid w:val="004E0CB9"/>
    <w:rsid w:val="004E3D83"/>
    <w:rsid w:val="004E5A88"/>
    <w:rsid w:val="004E63C5"/>
    <w:rsid w:val="004E64CA"/>
    <w:rsid w:val="004E6EA7"/>
    <w:rsid w:val="004E74EC"/>
    <w:rsid w:val="004E7A8E"/>
    <w:rsid w:val="004E7D38"/>
    <w:rsid w:val="004F27D8"/>
    <w:rsid w:val="004F2FAD"/>
    <w:rsid w:val="004F480C"/>
    <w:rsid w:val="004F4926"/>
    <w:rsid w:val="004F517C"/>
    <w:rsid w:val="004F79CA"/>
    <w:rsid w:val="00500231"/>
    <w:rsid w:val="00500BE8"/>
    <w:rsid w:val="00501D31"/>
    <w:rsid w:val="00503186"/>
    <w:rsid w:val="00506520"/>
    <w:rsid w:val="005067E8"/>
    <w:rsid w:val="00506903"/>
    <w:rsid w:val="00506A63"/>
    <w:rsid w:val="00507D75"/>
    <w:rsid w:val="005114EC"/>
    <w:rsid w:val="005135DB"/>
    <w:rsid w:val="00513786"/>
    <w:rsid w:val="0051461B"/>
    <w:rsid w:val="00516CEE"/>
    <w:rsid w:val="0051750A"/>
    <w:rsid w:val="00520417"/>
    <w:rsid w:val="00521264"/>
    <w:rsid w:val="00522021"/>
    <w:rsid w:val="00522237"/>
    <w:rsid w:val="00522736"/>
    <w:rsid w:val="00522EC0"/>
    <w:rsid w:val="0052395E"/>
    <w:rsid w:val="00524723"/>
    <w:rsid w:val="00524753"/>
    <w:rsid w:val="005257EE"/>
    <w:rsid w:val="00525B82"/>
    <w:rsid w:val="00526FD7"/>
    <w:rsid w:val="00527793"/>
    <w:rsid w:val="005307FA"/>
    <w:rsid w:val="00530B73"/>
    <w:rsid w:val="005312D1"/>
    <w:rsid w:val="00533689"/>
    <w:rsid w:val="00533DCF"/>
    <w:rsid w:val="0053428A"/>
    <w:rsid w:val="00536934"/>
    <w:rsid w:val="00537755"/>
    <w:rsid w:val="00537B13"/>
    <w:rsid w:val="00540EFF"/>
    <w:rsid w:val="0054160A"/>
    <w:rsid w:val="00544214"/>
    <w:rsid w:val="00545105"/>
    <w:rsid w:val="005452CF"/>
    <w:rsid w:val="005456FB"/>
    <w:rsid w:val="005458E4"/>
    <w:rsid w:val="005461F6"/>
    <w:rsid w:val="00547D42"/>
    <w:rsid w:val="005528DC"/>
    <w:rsid w:val="00555D1E"/>
    <w:rsid w:val="00556382"/>
    <w:rsid w:val="00556D9D"/>
    <w:rsid w:val="00556FD1"/>
    <w:rsid w:val="005576BC"/>
    <w:rsid w:val="005604C0"/>
    <w:rsid w:val="00561214"/>
    <w:rsid w:val="00561E50"/>
    <w:rsid w:val="00561F04"/>
    <w:rsid w:val="00562A88"/>
    <w:rsid w:val="0056561D"/>
    <w:rsid w:val="005664AB"/>
    <w:rsid w:val="00566694"/>
    <w:rsid w:val="00566825"/>
    <w:rsid w:val="0056772E"/>
    <w:rsid w:val="00567DDA"/>
    <w:rsid w:val="00572EF3"/>
    <w:rsid w:val="0057334E"/>
    <w:rsid w:val="00573449"/>
    <w:rsid w:val="0057361C"/>
    <w:rsid w:val="00574DDC"/>
    <w:rsid w:val="00575DBB"/>
    <w:rsid w:val="005776F1"/>
    <w:rsid w:val="00577B79"/>
    <w:rsid w:val="0058082A"/>
    <w:rsid w:val="0058375F"/>
    <w:rsid w:val="0058388B"/>
    <w:rsid w:val="00584A75"/>
    <w:rsid w:val="00585B17"/>
    <w:rsid w:val="0058640A"/>
    <w:rsid w:val="00592353"/>
    <w:rsid w:val="00593BD0"/>
    <w:rsid w:val="00593C00"/>
    <w:rsid w:val="0059457C"/>
    <w:rsid w:val="0059642B"/>
    <w:rsid w:val="005A026E"/>
    <w:rsid w:val="005A03B4"/>
    <w:rsid w:val="005A23A5"/>
    <w:rsid w:val="005A27B2"/>
    <w:rsid w:val="005A335C"/>
    <w:rsid w:val="005A5BDD"/>
    <w:rsid w:val="005A6CF4"/>
    <w:rsid w:val="005A71EE"/>
    <w:rsid w:val="005B01FD"/>
    <w:rsid w:val="005B0B05"/>
    <w:rsid w:val="005B0C0A"/>
    <w:rsid w:val="005B1425"/>
    <w:rsid w:val="005B191D"/>
    <w:rsid w:val="005B2AB8"/>
    <w:rsid w:val="005B2BD5"/>
    <w:rsid w:val="005B3140"/>
    <w:rsid w:val="005B3877"/>
    <w:rsid w:val="005B3ABB"/>
    <w:rsid w:val="005B4120"/>
    <w:rsid w:val="005B49AF"/>
    <w:rsid w:val="005B63E9"/>
    <w:rsid w:val="005B7BFE"/>
    <w:rsid w:val="005C065D"/>
    <w:rsid w:val="005C3757"/>
    <w:rsid w:val="005C3E28"/>
    <w:rsid w:val="005C477B"/>
    <w:rsid w:val="005C4FE4"/>
    <w:rsid w:val="005C5A75"/>
    <w:rsid w:val="005C5DD6"/>
    <w:rsid w:val="005C6894"/>
    <w:rsid w:val="005D1F31"/>
    <w:rsid w:val="005D2013"/>
    <w:rsid w:val="005D2871"/>
    <w:rsid w:val="005D29FB"/>
    <w:rsid w:val="005D3209"/>
    <w:rsid w:val="005D3F96"/>
    <w:rsid w:val="005D45CF"/>
    <w:rsid w:val="005D579C"/>
    <w:rsid w:val="005D5952"/>
    <w:rsid w:val="005D65E7"/>
    <w:rsid w:val="005E0002"/>
    <w:rsid w:val="005E0A1E"/>
    <w:rsid w:val="005E0C76"/>
    <w:rsid w:val="005E0E19"/>
    <w:rsid w:val="005E109C"/>
    <w:rsid w:val="005E1306"/>
    <w:rsid w:val="005E1E22"/>
    <w:rsid w:val="005E203E"/>
    <w:rsid w:val="005E2496"/>
    <w:rsid w:val="005E32AF"/>
    <w:rsid w:val="005E421D"/>
    <w:rsid w:val="005E5630"/>
    <w:rsid w:val="005E7F85"/>
    <w:rsid w:val="005F1AFF"/>
    <w:rsid w:val="005F2464"/>
    <w:rsid w:val="005F2711"/>
    <w:rsid w:val="005F2C3D"/>
    <w:rsid w:val="005F30F0"/>
    <w:rsid w:val="005F3740"/>
    <w:rsid w:val="005F3C91"/>
    <w:rsid w:val="005F70DB"/>
    <w:rsid w:val="005F7140"/>
    <w:rsid w:val="00600A05"/>
    <w:rsid w:val="00600FC2"/>
    <w:rsid w:val="00602A6B"/>
    <w:rsid w:val="00604744"/>
    <w:rsid w:val="006052A5"/>
    <w:rsid w:val="00606030"/>
    <w:rsid w:val="006062CA"/>
    <w:rsid w:val="00607044"/>
    <w:rsid w:val="00607396"/>
    <w:rsid w:val="00610300"/>
    <w:rsid w:val="00610458"/>
    <w:rsid w:val="006104D3"/>
    <w:rsid w:val="0061120D"/>
    <w:rsid w:val="006113FA"/>
    <w:rsid w:val="006155CB"/>
    <w:rsid w:val="0062055B"/>
    <w:rsid w:val="00622B92"/>
    <w:rsid w:val="00622C18"/>
    <w:rsid w:val="00622F0A"/>
    <w:rsid w:val="0062324C"/>
    <w:rsid w:val="006234E0"/>
    <w:rsid w:val="0062432C"/>
    <w:rsid w:val="006244B7"/>
    <w:rsid w:val="0062481D"/>
    <w:rsid w:val="00625331"/>
    <w:rsid w:val="00625BD4"/>
    <w:rsid w:val="0062765E"/>
    <w:rsid w:val="006324C3"/>
    <w:rsid w:val="00633DB6"/>
    <w:rsid w:val="006343CA"/>
    <w:rsid w:val="0063485D"/>
    <w:rsid w:val="00635157"/>
    <w:rsid w:val="00635C22"/>
    <w:rsid w:val="00636B84"/>
    <w:rsid w:val="00636F8D"/>
    <w:rsid w:val="006408D6"/>
    <w:rsid w:val="00641982"/>
    <w:rsid w:val="00641AFE"/>
    <w:rsid w:val="00644526"/>
    <w:rsid w:val="00644D32"/>
    <w:rsid w:val="006459ED"/>
    <w:rsid w:val="0065013E"/>
    <w:rsid w:val="0065266D"/>
    <w:rsid w:val="006617B2"/>
    <w:rsid w:val="0066194E"/>
    <w:rsid w:val="00662F0A"/>
    <w:rsid w:val="00662FA0"/>
    <w:rsid w:val="0066301B"/>
    <w:rsid w:val="0066311D"/>
    <w:rsid w:val="006643FB"/>
    <w:rsid w:val="006644F6"/>
    <w:rsid w:val="00666C16"/>
    <w:rsid w:val="006722F0"/>
    <w:rsid w:val="006736C4"/>
    <w:rsid w:val="00673AB9"/>
    <w:rsid w:val="006740E3"/>
    <w:rsid w:val="00675F0B"/>
    <w:rsid w:val="00676293"/>
    <w:rsid w:val="0067736D"/>
    <w:rsid w:val="00680964"/>
    <w:rsid w:val="00682329"/>
    <w:rsid w:val="0068278C"/>
    <w:rsid w:val="00682815"/>
    <w:rsid w:val="00682A97"/>
    <w:rsid w:val="006831F7"/>
    <w:rsid w:val="006834A8"/>
    <w:rsid w:val="00685056"/>
    <w:rsid w:val="00690AE2"/>
    <w:rsid w:val="00691274"/>
    <w:rsid w:val="00691BE4"/>
    <w:rsid w:val="00694081"/>
    <w:rsid w:val="00694A1E"/>
    <w:rsid w:val="00694B6D"/>
    <w:rsid w:val="00695776"/>
    <w:rsid w:val="00695D1E"/>
    <w:rsid w:val="00696D40"/>
    <w:rsid w:val="00697D15"/>
    <w:rsid w:val="006A0073"/>
    <w:rsid w:val="006A0D10"/>
    <w:rsid w:val="006A3B98"/>
    <w:rsid w:val="006A59C4"/>
    <w:rsid w:val="006A5CA1"/>
    <w:rsid w:val="006B0751"/>
    <w:rsid w:val="006B0DCF"/>
    <w:rsid w:val="006B1C66"/>
    <w:rsid w:val="006B1C99"/>
    <w:rsid w:val="006B3237"/>
    <w:rsid w:val="006B3AC2"/>
    <w:rsid w:val="006B42AA"/>
    <w:rsid w:val="006B4B42"/>
    <w:rsid w:val="006B66B2"/>
    <w:rsid w:val="006B6D6A"/>
    <w:rsid w:val="006B7C71"/>
    <w:rsid w:val="006B7E50"/>
    <w:rsid w:val="006C13DA"/>
    <w:rsid w:val="006C3EA0"/>
    <w:rsid w:val="006C5354"/>
    <w:rsid w:val="006C6CB6"/>
    <w:rsid w:val="006C6EF1"/>
    <w:rsid w:val="006C720D"/>
    <w:rsid w:val="006D0395"/>
    <w:rsid w:val="006D0EDB"/>
    <w:rsid w:val="006D1B0E"/>
    <w:rsid w:val="006D373B"/>
    <w:rsid w:val="006D395C"/>
    <w:rsid w:val="006D3C41"/>
    <w:rsid w:val="006D53A7"/>
    <w:rsid w:val="006D767B"/>
    <w:rsid w:val="006E0596"/>
    <w:rsid w:val="006E0A05"/>
    <w:rsid w:val="006E0B9B"/>
    <w:rsid w:val="006E0C13"/>
    <w:rsid w:val="006E10B8"/>
    <w:rsid w:val="006E20F8"/>
    <w:rsid w:val="006E2A2C"/>
    <w:rsid w:val="006E3A02"/>
    <w:rsid w:val="006E4DEA"/>
    <w:rsid w:val="006E569C"/>
    <w:rsid w:val="006E77A8"/>
    <w:rsid w:val="006F12F3"/>
    <w:rsid w:val="006F1646"/>
    <w:rsid w:val="006F1894"/>
    <w:rsid w:val="006F2CA6"/>
    <w:rsid w:val="006F595C"/>
    <w:rsid w:val="006F59B7"/>
    <w:rsid w:val="006F5AF7"/>
    <w:rsid w:val="006F63F9"/>
    <w:rsid w:val="006F6645"/>
    <w:rsid w:val="0070025C"/>
    <w:rsid w:val="00700984"/>
    <w:rsid w:val="00703207"/>
    <w:rsid w:val="007035A7"/>
    <w:rsid w:val="00703A99"/>
    <w:rsid w:val="00704CE8"/>
    <w:rsid w:val="0070503C"/>
    <w:rsid w:val="00705806"/>
    <w:rsid w:val="00706E6A"/>
    <w:rsid w:val="007074FF"/>
    <w:rsid w:val="00707B72"/>
    <w:rsid w:val="00710404"/>
    <w:rsid w:val="007134E3"/>
    <w:rsid w:val="00714622"/>
    <w:rsid w:val="00715BAC"/>
    <w:rsid w:val="00715C83"/>
    <w:rsid w:val="00715FFD"/>
    <w:rsid w:val="00716402"/>
    <w:rsid w:val="007168B7"/>
    <w:rsid w:val="00716C21"/>
    <w:rsid w:val="007172C8"/>
    <w:rsid w:val="00720565"/>
    <w:rsid w:val="007207DF"/>
    <w:rsid w:val="00721800"/>
    <w:rsid w:val="00721FE0"/>
    <w:rsid w:val="00722DA1"/>
    <w:rsid w:val="0072378F"/>
    <w:rsid w:val="00724880"/>
    <w:rsid w:val="00726ED3"/>
    <w:rsid w:val="007317EE"/>
    <w:rsid w:val="00733DF4"/>
    <w:rsid w:val="0073642F"/>
    <w:rsid w:val="007368E1"/>
    <w:rsid w:val="00736D9F"/>
    <w:rsid w:val="00737A75"/>
    <w:rsid w:val="007405F1"/>
    <w:rsid w:val="0074169D"/>
    <w:rsid w:val="00742115"/>
    <w:rsid w:val="00742678"/>
    <w:rsid w:val="00742A6D"/>
    <w:rsid w:val="00742E14"/>
    <w:rsid w:val="00747792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65CA6"/>
    <w:rsid w:val="00766879"/>
    <w:rsid w:val="007700EC"/>
    <w:rsid w:val="00771000"/>
    <w:rsid w:val="00771477"/>
    <w:rsid w:val="00771B75"/>
    <w:rsid w:val="007729E7"/>
    <w:rsid w:val="00772E62"/>
    <w:rsid w:val="00777F75"/>
    <w:rsid w:val="00780037"/>
    <w:rsid w:val="00782650"/>
    <w:rsid w:val="00783A33"/>
    <w:rsid w:val="007849E6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225B"/>
    <w:rsid w:val="007A2949"/>
    <w:rsid w:val="007A3AEE"/>
    <w:rsid w:val="007A3D69"/>
    <w:rsid w:val="007A48C5"/>
    <w:rsid w:val="007A6475"/>
    <w:rsid w:val="007A7449"/>
    <w:rsid w:val="007A77B3"/>
    <w:rsid w:val="007B01EC"/>
    <w:rsid w:val="007B0E70"/>
    <w:rsid w:val="007B15A2"/>
    <w:rsid w:val="007B363B"/>
    <w:rsid w:val="007B5EC1"/>
    <w:rsid w:val="007B7310"/>
    <w:rsid w:val="007C1F1A"/>
    <w:rsid w:val="007C23F5"/>
    <w:rsid w:val="007C48AD"/>
    <w:rsid w:val="007C5D4C"/>
    <w:rsid w:val="007C6558"/>
    <w:rsid w:val="007C66A4"/>
    <w:rsid w:val="007C6DC3"/>
    <w:rsid w:val="007D09C8"/>
    <w:rsid w:val="007D17F9"/>
    <w:rsid w:val="007D219D"/>
    <w:rsid w:val="007D2246"/>
    <w:rsid w:val="007D3D35"/>
    <w:rsid w:val="007D4A6C"/>
    <w:rsid w:val="007D4BD1"/>
    <w:rsid w:val="007D7611"/>
    <w:rsid w:val="007E08FA"/>
    <w:rsid w:val="007E2D1A"/>
    <w:rsid w:val="007E2DFC"/>
    <w:rsid w:val="007E5122"/>
    <w:rsid w:val="007E6185"/>
    <w:rsid w:val="007E73BA"/>
    <w:rsid w:val="007E7DC0"/>
    <w:rsid w:val="007F38F9"/>
    <w:rsid w:val="007F434A"/>
    <w:rsid w:val="007F4666"/>
    <w:rsid w:val="007F5A91"/>
    <w:rsid w:val="007F5F6D"/>
    <w:rsid w:val="007F7D4C"/>
    <w:rsid w:val="008003F0"/>
    <w:rsid w:val="00805A14"/>
    <w:rsid w:val="00810B6F"/>
    <w:rsid w:val="00810F9C"/>
    <w:rsid w:val="008117F6"/>
    <w:rsid w:val="0081484A"/>
    <w:rsid w:val="00815DC4"/>
    <w:rsid w:val="00816607"/>
    <w:rsid w:val="008179E2"/>
    <w:rsid w:val="0082223F"/>
    <w:rsid w:val="0082547F"/>
    <w:rsid w:val="00827AED"/>
    <w:rsid w:val="00831F6C"/>
    <w:rsid w:val="00832D92"/>
    <w:rsid w:val="00832DC3"/>
    <w:rsid w:val="008335C7"/>
    <w:rsid w:val="008351DE"/>
    <w:rsid w:val="008353C7"/>
    <w:rsid w:val="0083592F"/>
    <w:rsid w:val="0083651C"/>
    <w:rsid w:val="00837401"/>
    <w:rsid w:val="00840C67"/>
    <w:rsid w:val="008426C6"/>
    <w:rsid w:val="0084356D"/>
    <w:rsid w:val="0084481A"/>
    <w:rsid w:val="008453EF"/>
    <w:rsid w:val="00851409"/>
    <w:rsid w:val="00851900"/>
    <w:rsid w:val="00851A1D"/>
    <w:rsid w:val="00852313"/>
    <w:rsid w:val="00855003"/>
    <w:rsid w:val="008552B2"/>
    <w:rsid w:val="00857668"/>
    <w:rsid w:val="008626F3"/>
    <w:rsid w:val="008642E4"/>
    <w:rsid w:val="00865A5F"/>
    <w:rsid w:val="008709ED"/>
    <w:rsid w:val="0087147E"/>
    <w:rsid w:val="008725E8"/>
    <w:rsid w:val="00874395"/>
    <w:rsid w:val="00874B06"/>
    <w:rsid w:val="00874FF3"/>
    <w:rsid w:val="008757A3"/>
    <w:rsid w:val="00875C11"/>
    <w:rsid w:val="00880954"/>
    <w:rsid w:val="00880B9B"/>
    <w:rsid w:val="008858B9"/>
    <w:rsid w:val="00887120"/>
    <w:rsid w:val="00887C28"/>
    <w:rsid w:val="00887C3E"/>
    <w:rsid w:val="00891DD4"/>
    <w:rsid w:val="00895A98"/>
    <w:rsid w:val="00895DC4"/>
    <w:rsid w:val="00896B84"/>
    <w:rsid w:val="00896E6C"/>
    <w:rsid w:val="008972A9"/>
    <w:rsid w:val="00897338"/>
    <w:rsid w:val="008A133F"/>
    <w:rsid w:val="008A2558"/>
    <w:rsid w:val="008A2FA2"/>
    <w:rsid w:val="008A3C10"/>
    <w:rsid w:val="008A4F5B"/>
    <w:rsid w:val="008A64BA"/>
    <w:rsid w:val="008B004B"/>
    <w:rsid w:val="008B0238"/>
    <w:rsid w:val="008B21CF"/>
    <w:rsid w:val="008B23AF"/>
    <w:rsid w:val="008B3A7E"/>
    <w:rsid w:val="008B5AD4"/>
    <w:rsid w:val="008B6F2C"/>
    <w:rsid w:val="008C1BCA"/>
    <w:rsid w:val="008C3AFA"/>
    <w:rsid w:val="008C4230"/>
    <w:rsid w:val="008C4BEC"/>
    <w:rsid w:val="008C56ED"/>
    <w:rsid w:val="008C60E7"/>
    <w:rsid w:val="008C6A75"/>
    <w:rsid w:val="008C7037"/>
    <w:rsid w:val="008D1633"/>
    <w:rsid w:val="008D1979"/>
    <w:rsid w:val="008D32CE"/>
    <w:rsid w:val="008D5D3D"/>
    <w:rsid w:val="008E14E4"/>
    <w:rsid w:val="008E3594"/>
    <w:rsid w:val="008E44C3"/>
    <w:rsid w:val="008E5006"/>
    <w:rsid w:val="008E517A"/>
    <w:rsid w:val="008E59E8"/>
    <w:rsid w:val="008E62F8"/>
    <w:rsid w:val="008E68DD"/>
    <w:rsid w:val="008F183B"/>
    <w:rsid w:val="008F37F3"/>
    <w:rsid w:val="008F3BD5"/>
    <w:rsid w:val="008F3E2C"/>
    <w:rsid w:val="008F6B16"/>
    <w:rsid w:val="00900DBC"/>
    <w:rsid w:val="00901E82"/>
    <w:rsid w:val="0090203D"/>
    <w:rsid w:val="00902988"/>
    <w:rsid w:val="00902EDF"/>
    <w:rsid w:val="0090476A"/>
    <w:rsid w:val="009049FE"/>
    <w:rsid w:val="0090563B"/>
    <w:rsid w:val="009069F3"/>
    <w:rsid w:val="0090720A"/>
    <w:rsid w:val="00911905"/>
    <w:rsid w:val="00911F55"/>
    <w:rsid w:val="00914ED4"/>
    <w:rsid w:val="00914F44"/>
    <w:rsid w:val="00916047"/>
    <w:rsid w:val="00916A9A"/>
    <w:rsid w:val="00916DB2"/>
    <w:rsid w:val="009204AD"/>
    <w:rsid w:val="00920C33"/>
    <w:rsid w:val="009232F1"/>
    <w:rsid w:val="0092425B"/>
    <w:rsid w:val="00925B22"/>
    <w:rsid w:val="00925B59"/>
    <w:rsid w:val="00927B9A"/>
    <w:rsid w:val="00930D88"/>
    <w:rsid w:val="00933011"/>
    <w:rsid w:val="009354E2"/>
    <w:rsid w:val="00935AA9"/>
    <w:rsid w:val="0093683B"/>
    <w:rsid w:val="009378A2"/>
    <w:rsid w:val="00937C52"/>
    <w:rsid w:val="00937E0C"/>
    <w:rsid w:val="00937E2C"/>
    <w:rsid w:val="009405F5"/>
    <w:rsid w:val="00940651"/>
    <w:rsid w:val="00942B76"/>
    <w:rsid w:val="00946FBC"/>
    <w:rsid w:val="009476B6"/>
    <w:rsid w:val="009518B5"/>
    <w:rsid w:val="00955326"/>
    <w:rsid w:val="00956999"/>
    <w:rsid w:val="00960152"/>
    <w:rsid w:val="009608E1"/>
    <w:rsid w:val="009610F7"/>
    <w:rsid w:val="009614FB"/>
    <w:rsid w:val="00963CA9"/>
    <w:rsid w:val="00963E66"/>
    <w:rsid w:val="009644FE"/>
    <w:rsid w:val="009646DD"/>
    <w:rsid w:val="00965B05"/>
    <w:rsid w:val="00971D72"/>
    <w:rsid w:val="009727D8"/>
    <w:rsid w:val="00972FEE"/>
    <w:rsid w:val="00975CFC"/>
    <w:rsid w:val="0097620F"/>
    <w:rsid w:val="00976C8B"/>
    <w:rsid w:val="00977A27"/>
    <w:rsid w:val="009803D9"/>
    <w:rsid w:val="00980E7D"/>
    <w:rsid w:val="00982EDD"/>
    <w:rsid w:val="00984754"/>
    <w:rsid w:val="00984838"/>
    <w:rsid w:val="0098516A"/>
    <w:rsid w:val="0098524C"/>
    <w:rsid w:val="00986A17"/>
    <w:rsid w:val="009900E8"/>
    <w:rsid w:val="00990819"/>
    <w:rsid w:val="009910A2"/>
    <w:rsid w:val="00991AF8"/>
    <w:rsid w:val="0099206F"/>
    <w:rsid w:val="00992E03"/>
    <w:rsid w:val="009932D5"/>
    <w:rsid w:val="00993BEC"/>
    <w:rsid w:val="00993D3C"/>
    <w:rsid w:val="009956B4"/>
    <w:rsid w:val="009960A6"/>
    <w:rsid w:val="00996C1C"/>
    <w:rsid w:val="0099767E"/>
    <w:rsid w:val="009976E6"/>
    <w:rsid w:val="009A08C7"/>
    <w:rsid w:val="009A11BB"/>
    <w:rsid w:val="009A20AA"/>
    <w:rsid w:val="009A4664"/>
    <w:rsid w:val="009A6137"/>
    <w:rsid w:val="009A75B8"/>
    <w:rsid w:val="009A7CA7"/>
    <w:rsid w:val="009B0074"/>
    <w:rsid w:val="009B0163"/>
    <w:rsid w:val="009B0415"/>
    <w:rsid w:val="009B0FE2"/>
    <w:rsid w:val="009B42CB"/>
    <w:rsid w:val="009B4673"/>
    <w:rsid w:val="009B6425"/>
    <w:rsid w:val="009B7962"/>
    <w:rsid w:val="009B7D54"/>
    <w:rsid w:val="009C037E"/>
    <w:rsid w:val="009C0CB3"/>
    <w:rsid w:val="009C1171"/>
    <w:rsid w:val="009C118F"/>
    <w:rsid w:val="009C14D9"/>
    <w:rsid w:val="009C1B36"/>
    <w:rsid w:val="009C24C6"/>
    <w:rsid w:val="009C3F79"/>
    <w:rsid w:val="009C432E"/>
    <w:rsid w:val="009C4FE7"/>
    <w:rsid w:val="009C62A3"/>
    <w:rsid w:val="009C7EC2"/>
    <w:rsid w:val="009D05D0"/>
    <w:rsid w:val="009D0AAF"/>
    <w:rsid w:val="009D1FF8"/>
    <w:rsid w:val="009D27E3"/>
    <w:rsid w:val="009D44DE"/>
    <w:rsid w:val="009D69F8"/>
    <w:rsid w:val="009D6E69"/>
    <w:rsid w:val="009D7BFF"/>
    <w:rsid w:val="009E16DA"/>
    <w:rsid w:val="009E2F81"/>
    <w:rsid w:val="009E3490"/>
    <w:rsid w:val="009E5845"/>
    <w:rsid w:val="009E5878"/>
    <w:rsid w:val="009E72D2"/>
    <w:rsid w:val="009F034E"/>
    <w:rsid w:val="009F1493"/>
    <w:rsid w:val="009F2A60"/>
    <w:rsid w:val="009F515A"/>
    <w:rsid w:val="009F5A15"/>
    <w:rsid w:val="009F765B"/>
    <w:rsid w:val="00A0070A"/>
    <w:rsid w:val="00A010BF"/>
    <w:rsid w:val="00A01C2B"/>
    <w:rsid w:val="00A0281E"/>
    <w:rsid w:val="00A05E9C"/>
    <w:rsid w:val="00A06C04"/>
    <w:rsid w:val="00A06FBB"/>
    <w:rsid w:val="00A074BA"/>
    <w:rsid w:val="00A12269"/>
    <w:rsid w:val="00A12CAA"/>
    <w:rsid w:val="00A12D98"/>
    <w:rsid w:val="00A12EDB"/>
    <w:rsid w:val="00A133D0"/>
    <w:rsid w:val="00A1397D"/>
    <w:rsid w:val="00A14018"/>
    <w:rsid w:val="00A16691"/>
    <w:rsid w:val="00A177BB"/>
    <w:rsid w:val="00A210FA"/>
    <w:rsid w:val="00A21A17"/>
    <w:rsid w:val="00A21DDE"/>
    <w:rsid w:val="00A2454C"/>
    <w:rsid w:val="00A254DE"/>
    <w:rsid w:val="00A26AC7"/>
    <w:rsid w:val="00A276AF"/>
    <w:rsid w:val="00A27AC1"/>
    <w:rsid w:val="00A30F85"/>
    <w:rsid w:val="00A314C8"/>
    <w:rsid w:val="00A34FF3"/>
    <w:rsid w:val="00A36D32"/>
    <w:rsid w:val="00A37552"/>
    <w:rsid w:val="00A40097"/>
    <w:rsid w:val="00A41250"/>
    <w:rsid w:val="00A429E2"/>
    <w:rsid w:val="00A437C8"/>
    <w:rsid w:val="00A45268"/>
    <w:rsid w:val="00A46B2F"/>
    <w:rsid w:val="00A47DEE"/>
    <w:rsid w:val="00A50682"/>
    <w:rsid w:val="00A50BA2"/>
    <w:rsid w:val="00A51B86"/>
    <w:rsid w:val="00A56294"/>
    <w:rsid w:val="00A56BFE"/>
    <w:rsid w:val="00A60261"/>
    <w:rsid w:val="00A6049D"/>
    <w:rsid w:val="00A616ED"/>
    <w:rsid w:val="00A63B57"/>
    <w:rsid w:val="00A63E2D"/>
    <w:rsid w:val="00A65BAB"/>
    <w:rsid w:val="00A66CA8"/>
    <w:rsid w:val="00A677FF"/>
    <w:rsid w:val="00A71146"/>
    <w:rsid w:val="00A71FAB"/>
    <w:rsid w:val="00A74769"/>
    <w:rsid w:val="00A74E54"/>
    <w:rsid w:val="00A76355"/>
    <w:rsid w:val="00A76A98"/>
    <w:rsid w:val="00A809FB"/>
    <w:rsid w:val="00A8180D"/>
    <w:rsid w:val="00A829FE"/>
    <w:rsid w:val="00A83A95"/>
    <w:rsid w:val="00A845D6"/>
    <w:rsid w:val="00A848E8"/>
    <w:rsid w:val="00A84A0A"/>
    <w:rsid w:val="00A862FC"/>
    <w:rsid w:val="00A91985"/>
    <w:rsid w:val="00A919F3"/>
    <w:rsid w:val="00A9249E"/>
    <w:rsid w:val="00A9347C"/>
    <w:rsid w:val="00A93E40"/>
    <w:rsid w:val="00A94D6A"/>
    <w:rsid w:val="00A955C0"/>
    <w:rsid w:val="00A95A17"/>
    <w:rsid w:val="00A95A78"/>
    <w:rsid w:val="00A96606"/>
    <w:rsid w:val="00AA1BEA"/>
    <w:rsid w:val="00AA266F"/>
    <w:rsid w:val="00AA2709"/>
    <w:rsid w:val="00AA30B8"/>
    <w:rsid w:val="00AA319B"/>
    <w:rsid w:val="00AA5135"/>
    <w:rsid w:val="00AA58EE"/>
    <w:rsid w:val="00AA6E8C"/>
    <w:rsid w:val="00AA71D0"/>
    <w:rsid w:val="00AB04FE"/>
    <w:rsid w:val="00AB239A"/>
    <w:rsid w:val="00AB336B"/>
    <w:rsid w:val="00AB36D1"/>
    <w:rsid w:val="00AB4897"/>
    <w:rsid w:val="00AB7277"/>
    <w:rsid w:val="00AB7CE5"/>
    <w:rsid w:val="00AB7FBC"/>
    <w:rsid w:val="00AC0328"/>
    <w:rsid w:val="00AC21E6"/>
    <w:rsid w:val="00AC2B3A"/>
    <w:rsid w:val="00AC32CE"/>
    <w:rsid w:val="00AC3570"/>
    <w:rsid w:val="00AC3978"/>
    <w:rsid w:val="00AC61BD"/>
    <w:rsid w:val="00AC68E4"/>
    <w:rsid w:val="00AC6D13"/>
    <w:rsid w:val="00AD0802"/>
    <w:rsid w:val="00AD0EDC"/>
    <w:rsid w:val="00AD280A"/>
    <w:rsid w:val="00AD2B0D"/>
    <w:rsid w:val="00AD396C"/>
    <w:rsid w:val="00AD442A"/>
    <w:rsid w:val="00AD7DEC"/>
    <w:rsid w:val="00AE01C6"/>
    <w:rsid w:val="00AE0925"/>
    <w:rsid w:val="00AE0DAE"/>
    <w:rsid w:val="00AE4651"/>
    <w:rsid w:val="00AE4820"/>
    <w:rsid w:val="00AE54CB"/>
    <w:rsid w:val="00AE62B1"/>
    <w:rsid w:val="00AE6555"/>
    <w:rsid w:val="00AF1D88"/>
    <w:rsid w:val="00AF3F64"/>
    <w:rsid w:val="00AF490E"/>
    <w:rsid w:val="00AF5ABA"/>
    <w:rsid w:val="00AF7671"/>
    <w:rsid w:val="00B01330"/>
    <w:rsid w:val="00B0170E"/>
    <w:rsid w:val="00B02D4F"/>
    <w:rsid w:val="00B03F21"/>
    <w:rsid w:val="00B0536A"/>
    <w:rsid w:val="00B068DC"/>
    <w:rsid w:val="00B109C0"/>
    <w:rsid w:val="00B11DBA"/>
    <w:rsid w:val="00B123D8"/>
    <w:rsid w:val="00B14556"/>
    <w:rsid w:val="00B156F5"/>
    <w:rsid w:val="00B170D2"/>
    <w:rsid w:val="00B17866"/>
    <w:rsid w:val="00B22C3E"/>
    <w:rsid w:val="00B27BB8"/>
    <w:rsid w:val="00B27D07"/>
    <w:rsid w:val="00B30F46"/>
    <w:rsid w:val="00B324E2"/>
    <w:rsid w:val="00B32568"/>
    <w:rsid w:val="00B326A3"/>
    <w:rsid w:val="00B33304"/>
    <w:rsid w:val="00B36C32"/>
    <w:rsid w:val="00B376D8"/>
    <w:rsid w:val="00B37741"/>
    <w:rsid w:val="00B37B3D"/>
    <w:rsid w:val="00B40657"/>
    <w:rsid w:val="00B40825"/>
    <w:rsid w:val="00B40BD1"/>
    <w:rsid w:val="00B41C62"/>
    <w:rsid w:val="00B420E8"/>
    <w:rsid w:val="00B44EAC"/>
    <w:rsid w:val="00B45A7D"/>
    <w:rsid w:val="00B468D4"/>
    <w:rsid w:val="00B4722F"/>
    <w:rsid w:val="00B503EA"/>
    <w:rsid w:val="00B50B5A"/>
    <w:rsid w:val="00B50D33"/>
    <w:rsid w:val="00B510E9"/>
    <w:rsid w:val="00B51E08"/>
    <w:rsid w:val="00B51E1F"/>
    <w:rsid w:val="00B53095"/>
    <w:rsid w:val="00B55699"/>
    <w:rsid w:val="00B55D38"/>
    <w:rsid w:val="00B565B1"/>
    <w:rsid w:val="00B627C3"/>
    <w:rsid w:val="00B6289A"/>
    <w:rsid w:val="00B644AD"/>
    <w:rsid w:val="00B6639D"/>
    <w:rsid w:val="00B67384"/>
    <w:rsid w:val="00B67E43"/>
    <w:rsid w:val="00B72AAB"/>
    <w:rsid w:val="00B7390A"/>
    <w:rsid w:val="00B73B87"/>
    <w:rsid w:val="00B75195"/>
    <w:rsid w:val="00B75786"/>
    <w:rsid w:val="00B75B79"/>
    <w:rsid w:val="00B770ED"/>
    <w:rsid w:val="00B81B3F"/>
    <w:rsid w:val="00B828D8"/>
    <w:rsid w:val="00B90F45"/>
    <w:rsid w:val="00B9213C"/>
    <w:rsid w:val="00B92BCD"/>
    <w:rsid w:val="00B936DB"/>
    <w:rsid w:val="00B9392C"/>
    <w:rsid w:val="00B93D0A"/>
    <w:rsid w:val="00B95151"/>
    <w:rsid w:val="00B95166"/>
    <w:rsid w:val="00B95FA9"/>
    <w:rsid w:val="00B96098"/>
    <w:rsid w:val="00B969CB"/>
    <w:rsid w:val="00B977AD"/>
    <w:rsid w:val="00B97C72"/>
    <w:rsid w:val="00BA056A"/>
    <w:rsid w:val="00BA0B81"/>
    <w:rsid w:val="00BA0E52"/>
    <w:rsid w:val="00BA0E60"/>
    <w:rsid w:val="00BA2072"/>
    <w:rsid w:val="00BA38C8"/>
    <w:rsid w:val="00BA6C86"/>
    <w:rsid w:val="00BB0A9C"/>
    <w:rsid w:val="00BB23A1"/>
    <w:rsid w:val="00BB2FCC"/>
    <w:rsid w:val="00BB3E9C"/>
    <w:rsid w:val="00BB4676"/>
    <w:rsid w:val="00BB6341"/>
    <w:rsid w:val="00BB75AF"/>
    <w:rsid w:val="00BC2873"/>
    <w:rsid w:val="00BC2C5E"/>
    <w:rsid w:val="00BC3ABD"/>
    <w:rsid w:val="00BC3D69"/>
    <w:rsid w:val="00BC4CF8"/>
    <w:rsid w:val="00BC5340"/>
    <w:rsid w:val="00BC5895"/>
    <w:rsid w:val="00BC69C1"/>
    <w:rsid w:val="00BC6C19"/>
    <w:rsid w:val="00BD0494"/>
    <w:rsid w:val="00BD1CC7"/>
    <w:rsid w:val="00BD29BC"/>
    <w:rsid w:val="00BD2F66"/>
    <w:rsid w:val="00BD37D7"/>
    <w:rsid w:val="00BD3A09"/>
    <w:rsid w:val="00BD489F"/>
    <w:rsid w:val="00BD5E9D"/>
    <w:rsid w:val="00BE07CC"/>
    <w:rsid w:val="00BE0A0A"/>
    <w:rsid w:val="00BE0BAF"/>
    <w:rsid w:val="00BE11F3"/>
    <w:rsid w:val="00BE1692"/>
    <w:rsid w:val="00BE2745"/>
    <w:rsid w:val="00BE2BB7"/>
    <w:rsid w:val="00BE3CF6"/>
    <w:rsid w:val="00BE5270"/>
    <w:rsid w:val="00BF0200"/>
    <w:rsid w:val="00BF1224"/>
    <w:rsid w:val="00BF128F"/>
    <w:rsid w:val="00BF1F9D"/>
    <w:rsid w:val="00BF3116"/>
    <w:rsid w:val="00BF353D"/>
    <w:rsid w:val="00BF3BD8"/>
    <w:rsid w:val="00BF4E73"/>
    <w:rsid w:val="00BF6EA4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23DF"/>
    <w:rsid w:val="00C14A7F"/>
    <w:rsid w:val="00C158D1"/>
    <w:rsid w:val="00C15F59"/>
    <w:rsid w:val="00C210C8"/>
    <w:rsid w:val="00C21493"/>
    <w:rsid w:val="00C21A52"/>
    <w:rsid w:val="00C24F31"/>
    <w:rsid w:val="00C26CE4"/>
    <w:rsid w:val="00C306F4"/>
    <w:rsid w:val="00C31259"/>
    <w:rsid w:val="00C3145F"/>
    <w:rsid w:val="00C3182F"/>
    <w:rsid w:val="00C321DA"/>
    <w:rsid w:val="00C33403"/>
    <w:rsid w:val="00C33B88"/>
    <w:rsid w:val="00C34136"/>
    <w:rsid w:val="00C344AB"/>
    <w:rsid w:val="00C344FE"/>
    <w:rsid w:val="00C34E3F"/>
    <w:rsid w:val="00C35D9D"/>
    <w:rsid w:val="00C35F07"/>
    <w:rsid w:val="00C36FE2"/>
    <w:rsid w:val="00C407BE"/>
    <w:rsid w:val="00C41F4A"/>
    <w:rsid w:val="00C43492"/>
    <w:rsid w:val="00C44244"/>
    <w:rsid w:val="00C451E2"/>
    <w:rsid w:val="00C45A5A"/>
    <w:rsid w:val="00C4655F"/>
    <w:rsid w:val="00C511B8"/>
    <w:rsid w:val="00C52EB9"/>
    <w:rsid w:val="00C55BCA"/>
    <w:rsid w:val="00C5661E"/>
    <w:rsid w:val="00C576CE"/>
    <w:rsid w:val="00C6054F"/>
    <w:rsid w:val="00C60712"/>
    <w:rsid w:val="00C61D8C"/>
    <w:rsid w:val="00C62BA6"/>
    <w:rsid w:val="00C63AF7"/>
    <w:rsid w:val="00C64221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1F78"/>
    <w:rsid w:val="00C7204F"/>
    <w:rsid w:val="00C72BDE"/>
    <w:rsid w:val="00C73FEC"/>
    <w:rsid w:val="00C7474F"/>
    <w:rsid w:val="00C74C18"/>
    <w:rsid w:val="00C75111"/>
    <w:rsid w:val="00C80199"/>
    <w:rsid w:val="00C80C94"/>
    <w:rsid w:val="00C81E3B"/>
    <w:rsid w:val="00C82F56"/>
    <w:rsid w:val="00C843B7"/>
    <w:rsid w:val="00C848A1"/>
    <w:rsid w:val="00C861F1"/>
    <w:rsid w:val="00C90061"/>
    <w:rsid w:val="00C90D53"/>
    <w:rsid w:val="00C90FDC"/>
    <w:rsid w:val="00C918BF"/>
    <w:rsid w:val="00C92D9D"/>
    <w:rsid w:val="00C944D7"/>
    <w:rsid w:val="00C94AC0"/>
    <w:rsid w:val="00C94C6B"/>
    <w:rsid w:val="00C954B5"/>
    <w:rsid w:val="00C97961"/>
    <w:rsid w:val="00C97CE6"/>
    <w:rsid w:val="00CA0F5C"/>
    <w:rsid w:val="00CA1E4A"/>
    <w:rsid w:val="00CA67B8"/>
    <w:rsid w:val="00CA6DA9"/>
    <w:rsid w:val="00CA7563"/>
    <w:rsid w:val="00CA775C"/>
    <w:rsid w:val="00CA7DFB"/>
    <w:rsid w:val="00CB0AEC"/>
    <w:rsid w:val="00CB1437"/>
    <w:rsid w:val="00CB1AF8"/>
    <w:rsid w:val="00CB5421"/>
    <w:rsid w:val="00CB61A4"/>
    <w:rsid w:val="00CB64AC"/>
    <w:rsid w:val="00CB65FC"/>
    <w:rsid w:val="00CB6ED8"/>
    <w:rsid w:val="00CB6F38"/>
    <w:rsid w:val="00CC2060"/>
    <w:rsid w:val="00CC59D5"/>
    <w:rsid w:val="00CC6A2E"/>
    <w:rsid w:val="00CC7AD7"/>
    <w:rsid w:val="00CD0300"/>
    <w:rsid w:val="00CD0404"/>
    <w:rsid w:val="00CD0E46"/>
    <w:rsid w:val="00CD16B7"/>
    <w:rsid w:val="00CD28FF"/>
    <w:rsid w:val="00CD318C"/>
    <w:rsid w:val="00CD3A9D"/>
    <w:rsid w:val="00CD3B83"/>
    <w:rsid w:val="00CD4F0D"/>
    <w:rsid w:val="00CD60CC"/>
    <w:rsid w:val="00CD6AAB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8C7"/>
    <w:rsid w:val="00CF6BC3"/>
    <w:rsid w:val="00CF7963"/>
    <w:rsid w:val="00CF7D4D"/>
    <w:rsid w:val="00D0133F"/>
    <w:rsid w:val="00D01D63"/>
    <w:rsid w:val="00D0427D"/>
    <w:rsid w:val="00D04619"/>
    <w:rsid w:val="00D058F2"/>
    <w:rsid w:val="00D05A01"/>
    <w:rsid w:val="00D05A2C"/>
    <w:rsid w:val="00D0681F"/>
    <w:rsid w:val="00D10769"/>
    <w:rsid w:val="00D1189E"/>
    <w:rsid w:val="00D12802"/>
    <w:rsid w:val="00D13173"/>
    <w:rsid w:val="00D1323C"/>
    <w:rsid w:val="00D17A99"/>
    <w:rsid w:val="00D17B46"/>
    <w:rsid w:val="00D17B67"/>
    <w:rsid w:val="00D17F67"/>
    <w:rsid w:val="00D21299"/>
    <w:rsid w:val="00D21DAF"/>
    <w:rsid w:val="00D22775"/>
    <w:rsid w:val="00D23A13"/>
    <w:rsid w:val="00D23AE1"/>
    <w:rsid w:val="00D24087"/>
    <w:rsid w:val="00D24610"/>
    <w:rsid w:val="00D24B83"/>
    <w:rsid w:val="00D25309"/>
    <w:rsid w:val="00D2660F"/>
    <w:rsid w:val="00D300C1"/>
    <w:rsid w:val="00D3102A"/>
    <w:rsid w:val="00D31428"/>
    <w:rsid w:val="00D32000"/>
    <w:rsid w:val="00D345BF"/>
    <w:rsid w:val="00D358C4"/>
    <w:rsid w:val="00D35B5B"/>
    <w:rsid w:val="00D37C9F"/>
    <w:rsid w:val="00D40B0E"/>
    <w:rsid w:val="00D40BEB"/>
    <w:rsid w:val="00D41C1E"/>
    <w:rsid w:val="00D43699"/>
    <w:rsid w:val="00D43D73"/>
    <w:rsid w:val="00D45B5A"/>
    <w:rsid w:val="00D479C6"/>
    <w:rsid w:val="00D5155F"/>
    <w:rsid w:val="00D52326"/>
    <w:rsid w:val="00D530F3"/>
    <w:rsid w:val="00D542E2"/>
    <w:rsid w:val="00D54790"/>
    <w:rsid w:val="00D562D5"/>
    <w:rsid w:val="00D57EE9"/>
    <w:rsid w:val="00D60ACB"/>
    <w:rsid w:val="00D62DDA"/>
    <w:rsid w:val="00D652E2"/>
    <w:rsid w:val="00D657D4"/>
    <w:rsid w:val="00D667F1"/>
    <w:rsid w:val="00D66978"/>
    <w:rsid w:val="00D6795C"/>
    <w:rsid w:val="00D70231"/>
    <w:rsid w:val="00D70AB6"/>
    <w:rsid w:val="00D71D0D"/>
    <w:rsid w:val="00D71EF9"/>
    <w:rsid w:val="00D7219A"/>
    <w:rsid w:val="00D741D1"/>
    <w:rsid w:val="00D743FF"/>
    <w:rsid w:val="00D7479E"/>
    <w:rsid w:val="00D764A2"/>
    <w:rsid w:val="00D804B0"/>
    <w:rsid w:val="00D80CF9"/>
    <w:rsid w:val="00D81EB0"/>
    <w:rsid w:val="00D83859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0E32"/>
    <w:rsid w:val="00DA6504"/>
    <w:rsid w:val="00DB0423"/>
    <w:rsid w:val="00DB0DDC"/>
    <w:rsid w:val="00DB1F9E"/>
    <w:rsid w:val="00DB2B01"/>
    <w:rsid w:val="00DB2E9C"/>
    <w:rsid w:val="00DB5626"/>
    <w:rsid w:val="00DB6265"/>
    <w:rsid w:val="00DC0C3F"/>
    <w:rsid w:val="00DC1B60"/>
    <w:rsid w:val="00DC298B"/>
    <w:rsid w:val="00DC2D2C"/>
    <w:rsid w:val="00DC3B1E"/>
    <w:rsid w:val="00DC4690"/>
    <w:rsid w:val="00DC4CC7"/>
    <w:rsid w:val="00DC4F2A"/>
    <w:rsid w:val="00DC5CB5"/>
    <w:rsid w:val="00DC79F6"/>
    <w:rsid w:val="00DC7C86"/>
    <w:rsid w:val="00DD1A95"/>
    <w:rsid w:val="00DD38A9"/>
    <w:rsid w:val="00DD4018"/>
    <w:rsid w:val="00DE389D"/>
    <w:rsid w:val="00DE449B"/>
    <w:rsid w:val="00DE55ED"/>
    <w:rsid w:val="00DE5999"/>
    <w:rsid w:val="00DF05DA"/>
    <w:rsid w:val="00DF0977"/>
    <w:rsid w:val="00DF1D9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39BE"/>
    <w:rsid w:val="00E03C39"/>
    <w:rsid w:val="00E0471E"/>
    <w:rsid w:val="00E04FD9"/>
    <w:rsid w:val="00E07656"/>
    <w:rsid w:val="00E07746"/>
    <w:rsid w:val="00E07982"/>
    <w:rsid w:val="00E0799B"/>
    <w:rsid w:val="00E1012A"/>
    <w:rsid w:val="00E102EF"/>
    <w:rsid w:val="00E10407"/>
    <w:rsid w:val="00E10AFE"/>
    <w:rsid w:val="00E10BB8"/>
    <w:rsid w:val="00E10E07"/>
    <w:rsid w:val="00E11F28"/>
    <w:rsid w:val="00E125CC"/>
    <w:rsid w:val="00E147CD"/>
    <w:rsid w:val="00E1528D"/>
    <w:rsid w:val="00E160EB"/>
    <w:rsid w:val="00E17378"/>
    <w:rsid w:val="00E20740"/>
    <w:rsid w:val="00E20762"/>
    <w:rsid w:val="00E2209D"/>
    <w:rsid w:val="00E229E5"/>
    <w:rsid w:val="00E301E7"/>
    <w:rsid w:val="00E30F0A"/>
    <w:rsid w:val="00E319F4"/>
    <w:rsid w:val="00E3281E"/>
    <w:rsid w:val="00E3301E"/>
    <w:rsid w:val="00E33753"/>
    <w:rsid w:val="00E359A3"/>
    <w:rsid w:val="00E3605A"/>
    <w:rsid w:val="00E402DF"/>
    <w:rsid w:val="00E4151F"/>
    <w:rsid w:val="00E41902"/>
    <w:rsid w:val="00E41B0D"/>
    <w:rsid w:val="00E421E5"/>
    <w:rsid w:val="00E424C8"/>
    <w:rsid w:val="00E42CBB"/>
    <w:rsid w:val="00E43F47"/>
    <w:rsid w:val="00E4727D"/>
    <w:rsid w:val="00E475AB"/>
    <w:rsid w:val="00E50941"/>
    <w:rsid w:val="00E51544"/>
    <w:rsid w:val="00E52C73"/>
    <w:rsid w:val="00E53156"/>
    <w:rsid w:val="00E54E4D"/>
    <w:rsid w:val="00E55123"/>
    <w:rsid w:val="00E556AD"/>
    <w:rsid w:val="00E562B7"/>
    <w:rsid w:val="00E5763B"/>
    <w:rsid w:val="00E62042"/>
    <w:rsid w:val="00E63073"/>
    <w:rsid w:val="00E63D43"/>
    <w:rsid w:val="00E661C7"/>
    <w:rsid w:val="00E6706A"/>
    <w:rsid w:val="00E701F8"/>
    <w:rsid w:val="00E715C1"/>
    <w:rsid w:val="00E7184B"/>
    <w:rsid w:val="00E724F9"/>
    <w:rsid w:val="00E72788"/>
    <w:rsid w:val="00E728CE"/>
    <w:rsid w:val="00E73A28"/>
    <w:rsid w:val="00E74C3C"/>
    <w:rsid w:val="00E75ABE"/>
    <w:rsid w:val="00E76532"/>
    <w:rsid w:val="00E77015"/>
    <w:rsid w:val="00E77DC4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3372"/>
    <w:rsid w:val="00E944A4"/>
    <w:rsid w:val="00E94B8F"/>
    <w:rsid w:val="00E95366"/>
    <w:rsid w:val="00E958BF"/>
    <w:rsid w:val="00E95D93"/>
    <w:rsid w:val="00E96253"/>
    <w:rsid w:val="00E96266"/>
    <w:rsid w:val="00E96EC7"/>
    <w:rsid w:val="00EA0E44"/>
    <w:rsid w:val="00EA27AB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008"/>
    <w:rsid w:val="00EB5891"/>
    <w:rsid w:val="00EB5BA9"/>
    <w:rsid w:val="00EB63BB"/>
    <w:rsid w:val="00EC3A76"/>
    <w:rsid w:val="00EC3E8B"/>
    <w:rsid w:val="00EC4245"/>
    <w:rsid w:val="00EC7F72"/>
    <w:rsid w:val="00ED05D3"/>
    <w:rsid w:val="00ED0F1D"/>
    <w:rsid w:val="00ED2170"/>
    <w:rsid w:val="00ED40DE"/>
    <w:rsid w:val="00ED49D0"/>
    <w:rsid w:val="00ED514F"/>
    <w:rsid w:val="00ED57F6"/>
    <w:rsid w:val="00ED615F"/>
    <w:rsid w:val="00ED6677"/>
    <w:rsid w:val="00ED6D30"/>
    <w:rsid w:val="00EE1E87"/>
    <w:rsid w:val="00EE2572"/>
    <w:rsid w:val="00EE286C"/>
    <w:rsid w:val="00EE31DA"/>
    <w:rsid w:val="00EE3DF2"/>
    <w:rsid w:val="00EE407F"/>
    <w:rsid w:val="00EE4E74"/>
    <w:rsid w:val="00EE726D"/>
    <w:rsid w:val="00EF0005"/>
    <w:rsid w:val="00EF2023"/>
    <w:rsid w:val="00EF285E"/>
    <w:rsid w:val="00EF384C"/>
    <w:rsid w:val="00EF3F08"/>
    <w:rsid w:val="00EF4636"/>
    <w:rsid w:val="00EF546E"/>
    <w:rsid w:val="00EF555F"/>
    <w:rsid w:val="00EF646C"/>
    <w:rsid w:val="00F00044"/>
    <w:rsid w:val="00F00A52"/>
    <w:rsid w:val="00F01B35"/>
    <w:rsid w:val="00F02D47"/>
    <w:rsid w:val="00F02D85"/>
    <w:rsid w:val="00F045D6"/>
    <w:rsid w:val="00F04864"/>
    <w:rsid w:val="00F04E73"/>
    <w:rsid w:val="00F04F21"/>
    <w:rsid w:val="00F0663F"/>
    <w:rsid w:val="00F110F6"/>
    <w:rsid w:val="00F1139D"/>
    <w:rsid w:val="00F12140"/>
    <w:rsid w:val="00F126F4"/>
    <w:rsid w:val="00F13E73"/>
    <w:rsid w:val="00F201FB"/>
    <w:rsid w:val="00F215AB"/>
    <w:rsid w:val="00F21AEB"/>
    <w:rsid w:val="00F21B71"/>
    <w:rsid w:val="00F21F32"/>
    <w:rsid w:val="00F2334A"/>
    <w:rsid w:val="00F23C9C"/>
    <w:rsid w:val="00F24F4B"/>
    <w:rsid w:val="00F25A49"/>
    <w:rsid w:val="00F25F76"/>
    <w:rsid w:val="00F26B84"/>
    <w:rsid w:val="00F26DEB"/>
    <w:rsid w:val="00F2753D"/>
    <w:rsid w:val="00F30AF0"/>
    <w:rsid w:val="00F30D97"/>
    <w:rsid w:val="00F33BB5"/>
    <w:rsid w:val="00F34051"/>
    <w:rsid w:val="00F359CE"/>
    <w:rsid w:val="00F35E33"/>
    <w:rsid w:val="00F363AB"/>
    <w:rsid w:val="00F36897"/>
    <w:rsid w:val="00F36F72"/>
    <w:rsid w:val="00F4013C"/>
    <w:rsid w:val="00F40841"/>
    <w:rsid w:val="00F42775"/>
    <w:rsid w:val="00F42B8A"/>
    <w:rsid w:val="00F43F47"/>
    <w:rsid w:val="00F44B6D"/>
    <w:rsid w:val="00F455B7"/>
    <w:rsid w:val="00F464B4"/>
    <w:rsid w:val="00F47C1A"/>
    <w:rsid w:val="00F50EAB"/>
    <w:rsid w:val="00F5336D"/>
    <w:rsid w:val="00F53E50"/>
    <w:rsid w:val="00F54ABC"/>
    <w:rsid w:val="00F54F4D"/>
    <w:rsid w:val="00F55691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6690C"/>
    <w:rsid w:val="00F70F94"/>
    <w:rsid w:val="00F71DE3"/>
    <w:rsid w:val="00F7401E"/>
    <w:rsid w:val="00F8144D"/>
    <w:rsid w:val="00F814C3"/>
    <w:rsid w:val="00F81773"/>
    <w:rsid w:val="00F841E0"/>
    <w:rsid w:val="00F86EA4"/>
    <w:rsid w:val="00F87728"/>
    <w:rsid w:val="00F901BA"/>
    <w:rsid w:val="00F90AC0"/>
    <w:rsid w:val="00F914F8"/>
    <w:rsid w:val="00F922FC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1A0"/>
    <w:rsid w:val="00FC0757"/>
    <w:rsid w:val="00FC3FFC"/>
    <w:rsid w:val="00FC4C16"/>
    <w:rsid w:val="00FC5CBA"/>
    <w:rsid w:val="00FD14C7"/>
    <w:rsid w:val="00FD1FD0"/>
    <w:rsid w:val="00FD37F7"/>
    <w:rsid w:val="00FD41B6"/>
    <w:rsid w:val="00FD4226"/>
    <w:rsid w:val="00FD4DCE"/>
    <w:rsid w:val="00FD5E60"/>
    <w:rsid w:val="00FD78A3"/>
    <w:rsid w:val="00FD7FC2"/>
    <w:rsid w:val="00FE001B"/>
    <w:rsid w:val="00FE0BCD"/>
    <w:rsid w:val="00FE14DC"/>
    <w:rsid w:val="00FE18DD"/>
    <w:rsid w:val="00FE1E0E"/>
    <w:rsid w:val="00FE22AB"/>
    <w:rsid w:val="00FE7439"/>
    <w:rsid w:val="00FE7ABC"/>
    <w:rsid w:val="00FF044A"/>
    <w:rsid w:val="00FF3DE9"/>
    <w:rsid w:val="00FF5C7E"/>
    <w:rsid w:val="00FF5D50"/>
    <w:rsid w:val="00FF6388"/>
    <w:rsid w:val="00FF6970"/>
    <w:rsid w:val="00FF7A39"/>
    <w:rsid w:val="010D02EF"/>
    <w:rsid w:val="04467074"/>
    <w:rsid w:val="04C35578"/>
    <w:rsid w:val="05E91044"/>
    <w:rsid w:val="0986395A"/>
    <w:rsid w:val="0DB82CF4"/>
    <w:rsid w:val="179B6A24"/>
    <w:rsid w:val="19EC65BB"/>
    <w:rsid w:val="1ACC0308"/>
    <w:rsid w:val="1BEB00C0"/>
    <w:rsid w:val="1E4B6BFF"/>
    <w:rsid w:val="21E925A8"/>
    <w:rsid w:val="244B061E"/>
    <w:rsid w:val="260832C3"/>
    <w:rsid w:val="28200C69"/>
    <w:rsid w:val="295B5AE1"/>
    <w:rsid w:val="29F8146C"/>
    <w:rsid w:val="2F3677BA"/>
    <w:rsid w:val="35F17FF9"/>
    <w:rsid w:val="38E147DC"/>
    <w:rsid w:val="40C757F4"/>
    <w:rsid w:val="41C93760"/>
    <w:rsid w:val="4D31382B"/>
    <w:rsid w:val="4EA31530"/>
    <w:rsid w:val="537753D3"/>
    <w:rsid w:val="56DD3FD4"/>
    <w:rsid w:val="5A10548F"/>
    <w:rsid w:val="5DF015C8"/>
    <w:rsid w:val="5FE4321C"/>
    <w:rsid w:val="64510A63"/>
    <w:rsid w:val="6B9F0568"/>
    <w:rsid w:val="76CE58EE"/>
    <w:rsid w:val="78837991"/>
    <w:rsid w:val="78E31156"/>
    <w:rsid w:val="7CD830FA"/>
    <w:rsid w:val="7DE50640"/>
    <w:rsid w:val="7E2B564E"/>
    <w:rsid w:val="7E681C22"/>
    <w:rsid w:val="7F4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7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8">
    <w:name w:val="Hyperlink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9">
    <w:name w:val="批注框文本 Char"/>
    <w:basedOn w:val="2"/>
    <w:link w:val="4"/>
    <w:semiHidden/>
    <w:qFormat/>
    <w:uiPriority w:val="99"/>
    <w:rPr>
      <w:sz w:val="18"/>
      <w:szCs w:val="18"/>
    </w:rPr>
  </w:style>
  <w:style w:type="paragraph" w:customStyle="1" w:styleId="10">
    <w:name w:val="16行距"/>
    <w:basedOn w:val="1"/>
    <w:link w:val="11"/>
    <w:qFormat/>
    <w:uiPriority w:val="0"/>
    <w:pPr>
      <w:spacing w:line="320" w:lineRule="exact"/>
      <w:jc w:val="both"/>
    </w:pPr>
    <w:rPr>
      <w:rFonts w:ascii="Microsoft YaHei" w:hAnsi="Microsoft YaHei" w:eastAsia="Microsoft YaHei"/>
    </w:rPr>
  </w:style>
  <w:style w:type="character" w:customStyle="1" w:styleId="11">
    <w:name w:val="16行距 Char"/>
    <w:basedOn w:val="2"/>
    <w:link w:val="10"/>
    <w:qFormat/>
    <w:uiPriority w:val="0"/>
    <w:rPr>
      <w:rFonts w:ascii="Microsoft YaHei" w:hAnsi="Microsoft YaHei" w:eastAsia="Microsoft YaHei"/>
    </w:rPr>
  </w:style>
  <w:style w:type="paragraph" w:styleId="12">
    <w:name w:val="List Paragraph"/>
    <w:basedOn w:val="1"/>
    <w:qFormat/>
    <w:uiPriority w:val="34"/>
    <w:pPr>
      <w:spacing w:line="240" w:lineRule="auto"/>
      <w:ind w:firstLine="420" w:firstLineChars="200"/>
      <w:jc w:val="both"/>
    </w:pPr>
  </w:style>
  <w:style w:type="paragraph" w:customStyle="1" w:styleId="13">
    <w:name w:val="列出段落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4">
    <w:name w:val="页眉 Char"/>
    <w:basedOn w:val="2"/>
    <w:link w:val="7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2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ers\AppData\Roaming\kingsoft\office6\templates\download\090016664c3549a68fe40641b0bf8724\Resume%20for%20Translato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Translator.docx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2021-08-28T02:44:00Z</dcterms:created>
  <dc:creator>Computers</dc:creator>
  <cp:lastModifiedBy>ii-ko</cp:lastModifiedBy>
  <dcterms:modified xsi:type="dcterms:W3CDTF">2022-11-29T02:48:02Z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03A5039D554D424F9CDCF4AEC55A19B1</vt:lpwstr>
  </property>
</Properties>
</file>